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963F35E" w14:textId="77777777" w:rsidR="009C0DF6" w:rsidRPr="001B32FA" w:rsidRDefault="00907BA6" w:rsidP="004005D3">
      <w:pPr>
        <w:ind w:left="-2268" w:right="2100"/>
        <w:rPr>
          <w:lang w:val="en-US"/>
        </w:rPr>
      </w:pPr>
      <w:r w:rsidRPr="001B32FA">
        <w:rPr>
          <w:lang w:val="en-US"/>
        </w:rPr>
        <w:t/>
      </w:r>
    </w:p>
    <w:tbl>
      <w:tblPr>
        <w:tblpPr w:leftFromText="180" w:rightFromText="180" w:vertAnchor="text" w:horzAnchor="page" w:tblpX="702" w:tblpY="2"/>
        <w:tblW w:w="641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Header Table"/>
      </w:tblPr>
      <w:tblGrid>
        <w:gridCol w:w="2031"/>
        <w:gridCol w:w="281"/>
        <w:gridCol w:w="5393"/>
        <w:gridCol w:w="2802"/>
      </w:tblGrid>
      <w:tr w:rsidR="009C0DF6" w:rsidRPr="001B32FA" w14:paraId="473D39A2" w14:textId="77777777" w:rsidTr="009C0DF6">
        <w:trPr>
          <w:trHeight w:hRule="exact" w:val="720"/>
        </w:trPr>
        <w:tc>
          <w:tcPr>
            <w:tcW w:w="2031" w:type="dxa"/>
            <w:vAlign w:val="bottom"/>
          </w:tcPr>
          <w:p w14:paraId="3F73A325" w14:textId="4245D7B1" w:rsidR="009C0DF6" w:rsidRPr="001B32FA" w:rsidRDefault="00C24B1F" w:rsidP="006334F1">
            <w:pPr>
              <w:pStyle w:val="Date"/>
              <w:rPr>
                <w:lang w:val="en-US"/>
              </w:rPr>
            </w:pPr>
            <w:r w:rsidRPr="001B32FA">
              <w:rPr>
                <w:lang w:val="en-US"/>
              </w:rPr>
              <w:t xml:space="preserve">1/11/16</w:t>
            </w:r>
            <w:r w:rsidR="006334F1" w:rsidRPr="001B32FA">
              <w:rPr>
                <w:lang w:val="en-US"/>
              </w:rPr>
              <w:t/>
            </w:r>
            <w:r w:rsidR="001A5C47" w:rsidRPr="001B32FA">
              <w:rPr>
                <w:lang w:val="en-US"/>
              </w:rPr>
              <w:t/>
            </w:r>
            <w:r w:rsidRPr="001B32FA">
              <w:rPr>
                <w:lang w:val="en-US"/>
              </w:rPr>
              <w:t xml:space="preserve"/>
            </w:r>
          </w:p>
        </w:tc>
        <w:tc>
          <w:tcPr>
            <w:tcW w:w="281" w:type="dxa"/>
            <w:vAlign w:val="bottom"/>
          </w:tcPr>
          <w:p w14:paraId="52468ABF" w14:textId="484E23A5" w:rsidR="009C0DF6" w:rsidRPr="001B32FA" w:rsidRDefault="009C0DF6" w:rsidP="009C0DF6">
            <w:pPr>
              <w:rPr>
                <w:lang w:val="en-US"/>
              </w:rPr>
            </w:pPr>
          </w:p>
        </w:tc>
        <w:tc>
          <w:tcPr>
            <w:tcW w:w="5393" w:type="dxa"/>
            <w:vAlign w:val="bottom"/>
          </w:tcPr>
          <w:p w14:paraId="7745A616" w14:textId="77777777" w:rsidR="009C0DF6" w:rsidRPr="001B32FA" w:rsidRDefault="009C0DF6" w:rsidP="009C0DF6">
            <w:pPr>
              <w:pStyle w:val="Title"/>
              <w:rPr>
                <w:lang w:val="en-US"/>
              </w:rPr>
            </w:pPr>
            <w:r w:rsidRPr="001B32FA">
              <w:rPr>
                <w:lang w:val="en-US"/>
              </w:rPr>
              <w:t xml:space="preserve">Invoice No. 111.0</w:t>
            </w:r>
          </w:p>
        </w:tc>
        <w:tc>
          <w:tcPr>
            <w:tcW w:w="2802" w:type="dxa"/>
            <w:vAlign w:val="bottom"/>
          </w:tcPr>
          <w:p w14:paraId="46019EFD" w14:textId="09309995" w:rsidR="009C0DF6" w:rsidRPr="001B32FA" w:rsidRDefault="009C0DF6" w:rsidP="009C0DF6">
            <w:pPr>
              <w:pStyle w:val="Seite"/>
              <w:rPr>
                <w:lang w:val="en-US"/>
              </w:rPr>
            </w:pPr>
          </w:p>
        </w:tc>
      </w:tr>
      <w:tr w:rsidR="009C0DF6" w:rsidRPr="001B32FA" w14:paraId="50D403EB" w14:textId="77777777" w:rsidTr="009C0DF6">
        <w:trPr>
          <w:trHeight w:hRule="exact" w:val="86"/>
        </w:trPr>
        <w:tc>
          <w:tcPr>
            <w:tcW w:w="2031" w:type="dxa"/>
            <w:shd w:val="clear" w:color="auto" w:fill="000000" w:themeFill="text1"/>
          </w:tcPr>
          <w:p w14:paraId="12D8E102" w14:textId="39A50F84" w:rsidR="009C0DF6" w:rsidRPr="001B32FA" w:rsidRDefault="009C0DF6" w:rsidP="009C0DF6">
            <w:pPr>
              <w:rPr>
                <w:sz w:val="10"/>
                <w:lang w:val="en-US"/>
              </w:rPr>
            </w:pPr>
          </w:p>
        </w:tc>
        <w:tc>
          <w:tcPr>
            <w:tcW w:w="281" w:type="dxa"/>
          </w:tcPr>
          <w:p w14:paraId="253CC572" w14:textId="77777777" w:rsidR="009C0DF6" w:rsidRPr="001B32FA" w:rsidRDefault="009C0DF6" w:rsidP="009C0DF6">
            <w:pPr>
              <w:rPr>
                <w:sz w:val="10"/>
                <w:lang w:val="en-US"/>
              </w:rPr>
            </w:pPr>
          </w:p>
        </w:tc>
        <w:tc>
          <w:tcPr>
            <w:tcW w:w="5393" w:type="dxa"/>
            <w:shd w:val="clear" w:color="auto" w:fill="000000" w:themeFill="text1"/>
          </w:tcPr>
          <w:p w14:paraId="276F7757" w14:textId="77777777" w:rsidR="009C0DF6" w:rsidRPr="001B32FA" w:rsidRDefault="009C0DF6" w:rsidP="009C0DF6">
            <w:pPr>
              <w:rPr>
                <w:sz w:val="10"/>
                <w:lang w:val="en-US"/>
              </w:rPr>
            </w:pPr>
          </w:p>
        </w:tc>
        <w:tc>
          <w:tcPr>
            <w:tcW w:w="2802" w:type="dxa"/>
            <w:shd w:val="clear" w:color="auto" w:fill="000000" w:themeFill="text1"/>
          </w:tcPr>
          <w:p w14:paraId="7A41FEAC" w14:textId="77777777" w:rsidR="009C0DF6" w:rsidRPr="001B32FA" w:rsidRDefault="009C0DF6" w:rsidP="009C0DF6">
            <w:pPr>
              <w:rPr>
                <w:sz w:val="10"/>
                <w:lang w:val="en-US"/>
              </w:rPr>
            </w:pPr>
          </w:p>
        </w:tc>
      </w:tr>
    </w:tbl>
    <w:p w14:paraId="67DAE886" w14:textId="0C510FC7" w:rsidR="00D6094D" w:rsidRPr="001B32FA" w:rsidRDefault="009C0DF6" w:rsidP="004005D3">
      <w:pPr>
        <w:ind w:left="-2268" w:right="2100"/>
        <w:rPr>
          <w:rFonts w:ascii="Times New Roman"/>
          <w:lang w:val="en-US"/>
        </w:rPr>
      </w:pPr>
      <w:r w:rsidRPr="001B32FA">
        <w:rPr>
          <w:noProof/>
          <w:lang w:val="en-US"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460CCA4" wp14:editId="7BDF0895">
                <wp:simplePos x="0" y="0"/>
                <wp:positionH relativeFrom="page">
                  <wp:posOffset>473075</wp:posOffset>
                </wp:positionH>
                <wp:positionV relativeFrom="page">
                  <wp:posOffset>1511935</wp:posOffset>
                </wp:positionV>
                <wp:extent cx="1369695" cy="1921510"/>
                <wp:effectExtent l="0" t="0" r="1905" b="8890"/>
                <wp:wrapNone/>
                <wp:docPr id="1" name="Textfeld 1" descr="Invoice form heading text box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9695" cy="19215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DF4B9D" w14:textId="6DFC6EE3" w:rsidR="00807BBB" w:rsidRPr="00807BBB" w:rsidRDefault="00D6094D" w:rsidP="00D6094D">
                            <w:pPr>
                              <w:pStyle w:val="Formularberschrift"/>
                              <w:ind w:right="-263"/>
                            </w:pPr>
                            <w:r>
                              <w:t>Address</w:t>
                            </w:r>
                          </w:p>
                          <w:p w14:paraId="0F6472D8" w14:textId="77777777" w:rsidR="004C1B98" w:rsidRDefault="004C1B98" w:rsidP="00D6094D">
                            <w:pPr>
                              <w:pStyle w:val="Formulartext"/>
                              <w:ind w:right="-263"/>
                            </w:pPr>
                            <w:r>
                              <w:t xml:space="preserve">Happy Client</w:t>
                            </w:r>
                            <w:r w:rsidR="007D436A" w:rsidRPr="00807BBB">
                              <w:br/>
                            </w:r>
                            <w:r>
                              <w:t xml:space="preserve">Hopestrasse 1</w:t>
                            </w:r>
                            <w:r w:rsidR="007D436A" w:rsidRPr="00807BBB">
                              <w:br/>
                            </w:r>
                            <w:r>
                              <w:t xml:space="preserve">Bremen</w:t>
                            </w:r>
                          </w:p>
                          <w:p w14:paraId="1B9693C6" w14:textId="77777777" w:rsidR="00AF13F5" w:rsidRPr="00807BBB" w:rsidRDefault="004C1B98" w:rsidP="00D6094D">
                            <w:pPr>
                              <w:pStyle w:val="Formulartext"/>
                              <w:ind w:right="-263"/>
                            </w:pPr>
                            <w:r>
                              <w:t xml:space="preserve">28195</w:t>
                            </w:r>
                          </w:p>
                          <w:p w14:paraId="0A3457E3" w14:textId="04901C46" w:rsidR="00807BBB" w:rsidRDefault="00D6094D" w:rsidP="00D6094D">
                            <w:pPr>
                              <w:pStyle w:val="Formularberschrift"/>
                              <w:ind w:right="-263"/>
                            </w:pPr>
                            <w:r>
                              <w:t>Attention:</w:t>
                            </w:r>
                          </w:p>
                          <w:p w14:paraId="151C447B" w14:textId="77777777" w:rsidR="00AF13F5" w:rsidRDefault="004C1B98" w:rsidP="00D6094D">
                            <w:pPr>
                              <w:pStyle w:val="Formulartext"/>
                              <w:ind w:right="-263"/>
                            </w:pPr>
                            <w:r>
                              <w:t xml:space="preserve">Happy Manager</w:t>
                            </w:r>
                            <w:r w:rsidRPr="004C1B98">
                              <w:t xml:space="preserve"/>
                            </w:r>
                            <w:r>
                              <w:t xml:space="preserve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60CCA4" id="_x0000_t202" coordsize="21600,21600" o:spt="202" path="m0,0l0,21600,21600,21600,21600,0xe">
                <v:stroke joinstyle="miter"/>
                <v:path gradientshapeok="t" o:connecttype="rect"/>
              </v:shapetype>
              <v:shape id="Textfeld 1" o:spid="_x0000_s1026" type="#_x0000_t202" alt="Invoice form heading text box" style="position:absolute;left:0;text-align:left;margin-left:37.25pt;margin-top:119.05pt;width:107.85pt;height:151.3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" filled="f" stroked="f" strokeweight=".5pt">
                <v:textbox inset="0,0,0,0">
                  <w:txbxContent>
                    <w:p w14:paraId="16DF4B9D" w14:textId="6DFC6EE3" w:rsidR="00807BBB" w:rsidRPr="00807BBB" w:rsidRDefault="00D6094D" w:rsidP="00D6094D">
                      <w:pPr>
                        <w:pStyle w:val="Formularberschrift"/>
                        <w:ind w:right="-263"/>
                      </w:pPr>
                      <w:r>
                        <w:t>Address</w:t>
                      </w:r>
                    </w:p>
                    <w:p w14:paraId="0F6472D8" w14:textId="77777777" w:rsidR="004C1B98" w:rsidRDefault="004C1B98" w:rsidP="00D6094D">
                      <w:pPr>
                        <w:pStyle w:val="Formulartext"/>
                        <w:ind w:right="-263"/>
                      </w:pPr>
                      <w:r>
                        <w:t xml:space="preserve">Happy Client</w:t>
                      </w:r>
                      <w:r w:rsidR="007D436A" w:rsidRPr="00807BBB">
                        <w:br/>
                      </w:r>
                      <w:r>
                        <w:t xml:space="preserve">Hopestrasse 1</w:t>
                      </w:r>
                      <w:r w:rsidR="007D436A" w:rsidRPr="00807BBB">
                        <w:br/>
                      </w:r>
                      <w:r>
                        <w:t xml:space="preserve">Bremen</w:t>
                      </w:r>
                    </w:p>
                    <w:p w14:paraId="1B9693C6" w14:textId="77777777" w:rsidR="00AF13F5" w:rsidRPr="00807BBB" w:rsidRDefault="004C1B98" w:rsidP="00D6094D">
                      <w:pPr>
                        <w:pStyle w:val="Formulartext"/>
                        <w:ind w:right="-263"/>
                      </w:pPr>
                      <w:r>
                        <w:t xml:space="preserve">28195</w:t>
                      </w:r>
                    </w:p>
                    <w:p w14:paraId="0A3457E3" w14:textId="04901C46" w:rsidR="00807BBB" w:rsidRDefault="00D6094D" w:rsidP="00D6094D">
                      <w:pPr>
                        <w:pStyle w:val="Formularberschrift"/>
                        <w:ind w:right="-263"/>
                      </w:pPr>
                      <w:r>
                        <w:t>Attention:</w:t>
                      </w:r>
                    </w:p>
                    <w:p w14:paraId="151C447B" w14:textId="77777777" w:rsidR="00AF13F5" w:rsidRDefault="004C1B98" w:rsidP="00D6094D">
                      <w:pPr>
                        <w:pStyle w:val="Formulartext"/>
                        <w:ind w:right="-263"/>
                      </w:pPr>
                      <w:r>
                        <w:t xml:space="preserve">Happy Manager</w:t>
                      </w:r>
                      <w:r w:rsidRPr="004C1B98">
                        <w:t xml:space="preserve"/>
                      </w:r>
                      <w:r>
                        <w:t xml:space="preserve"/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0ECDF7D8" w14:textId="77777777" w:rsidR="009C0DF6" w:rsidRPr="001B32FA" w:rsidRDefault="009C0DF6" w:rsidP="009C0DF6">
      <w:pPr>
        <w:ind w:left="142" w:right="2100"/>
        <w:rPr>
          <w:lang w:val="en-US"/>
        </w:rPr>
      </w:pPr>
    </w:p>
    <w:p w14:paraId="36593DFB" w14:textId="0C77D303" w:rsidR="009C0DF6" w:rsidRPr="001B32FA" w:rsidRDefault="009C0DF6" w:rsidP="009C0DF6">
      <w:pPr>
        <w:ind w:left="142" w:right="2100"/>
        <w:rPr>
          <w:rStyle w:val="Strong"/>
          <w:lang w:val="en-US"/>
        </w:rPr>
      </w:pPr>
      <w:r w:rsidRPr="001B32FA">
        <w:rPr>
          <w:rStyle w:val="Strong"/>
          <w:lang w:val="en-US"/>
        </w:rPr>
        <w:t xml:space="preserve">Hello Happy Manager,</w:t>
      </w:r>
    </w:p>
    <w:p w14:paraId="28B3956A" w14:textId="5CB9B0D3" w:rsidR="009C0DF6" w:rsidRPr="001B32FA" w:rsidRDefault="009C0DF6" w:rsidP="009C0DF6">
      <w:pPr>
        <w:ind w:left="142" w:right="2100"/>
        <w:rPr>
          <w:lang w:val="en-US"/>
        </w:rPr>
      </w:pPr>
      <w:r w:rsidRPr="001B32FA">
        <w:rPr>
          <w:lang w:val="en-US"/>
        </w:rPr>
        <w:t>Thank you for your continued business! Below you will find a description of the projects we did this month followed by a summary and the total.</w:t>
      </w:r>
    </w:p>
    <w:p w14:paraId="61859533" w14:textId="77777777" w:rsidR="009C0DF6" w:rsidRPr="001B32FA" w:rsidRDefault="009C0DF6" w:rsidP="009C0DF6">
      <w:pPr>
        <w:ind w:left="142" w:right="2100"/>
        <w:rPr>
          <w:lang w:val="en-US"/>
        </w:rPr>
      </w:pPr>
      <w:bookmarkStart w:id="0" w:name="_GoBack"/>
      <w:bookmarkEnd w:id="0"/>
    </w:p>
    <w:p w14:paraId="427BD743" w14:textId="77777777" w:rsidR="009C0DF6" w:rsidRPr="001B32FA" w:rsidRDefault="009C0DF6" w:rsidP="009C0DF6">
      <w:pPr>
        <w:ind w:left="142" w:right="2100"/>
        <w:rPr>
          <w:lang w:val="en-US"/>
        </w:rPr>
      </w:pPr>
    </w:p>
    <w:p w14:paraId="23FDF6A4" w14:textId="77777777" w:rsidR="009C0DF6" w:rsidRPr="001B32FA" w:rsidRDefault="009C0DF6" w:rsidP="009C0DF6">
      <w:pPr>
        <w:ind w:left="142" w:right="2100"/>
        <w:rPr>
          <w:lang w:val="en-US"/>
        </w:rPr>
      </w:pPr>
    </w:p>
    <w:p w14:paraId="60EBA820" w14:textId="77777777" w:rsidR="009C0DF6" w:rsidRPr="001B32FA" w:rsidRDefault="009C0DF6" w:rsidP="009C0DF6">
      <w:pPr>
        <w:ind w:left="142" w:right="2100"/>
        <w:rPr>
          <w:lang w:val="en-US"/>
        </w:rPr>
      </w:pPr>
    </w:p>
    <w:p w14:paraId="4B9DB674" w14:textId="77777777" w:rsidR="009C0DF6" w:rsidRPr="001B32FA" w:rsidRDefault="009C0DF6" w:rsidP="009C0DF6">
      <w:pPr>
        <w:ind w:left="142" w:right="2100"/>
        <w:rPr>
          <w:lang w:val="en-US"/>
        </w:rPr>
      </w:pPr>
    </w:p>
    <w:p w14:paraId="0BBC078B" w14:textId="77777777" w:rsidR="000777C5" w:rsidRPr="001B32FA" w:rsidRDefault="000777C5" w:rsidP="009C0DF6">
      <w:pPr>
        <w:ind w:left="142" w:right="2100"/>
        <w:rPr>
          <w:lang w:val="en-US"/>
        </w:rPr>
      </w:pPr>
    </w:p>
    <w:p w14:paraId="477A2075" w14:textId="77777777" w:rsidR="000777C5" w:rsidRPr="001B32FA" w:rsidRDefault="000777C5" w:rsidP="009C0DF6">
      <w:pPr>
        <w:ind w:left="142" w:right="2100"/>
        <w:rPr>
          <w:lang w:val="en-US"/>
        </w:rPr>
      </w:pPr>
    </w:p>
    <w:p w14:paraId="333C14DA" w14:textId="77777777" w:rsidR="000777C5" w:rsidRPr="001B32FA" w:rsidRDefault="000777C5" w:rsidP="009C0DF6">
      <w:pPr>
        <w:ind w:left="142" w:right="2100"/>
        <w:rPr>
          <w:lang w:val="en-US"/>
        </w:rPr>
      </w:pPr>
    </w:p>
    <w:p w14:paraId="22F8BBB3" w14:textId="77777777" w:rsidR="000777C5" w:rsidRPr="001B32FA" w:rsidRDefault="000777C5" w:rsidP="009C0DF6">
      <w:pPr>
        <w:ind w:left="142" w:right="2100"/>
        <w:rPr>
          <w:lang w:val="en-US"/>
        </w:rPr>
      </w:pPr>
    </w:p>
    <w:p w14:paraId="3B4586F6" w14:textId="77777777" w:rsidR="000777C5" w:rsidRPr="001B32FA" w:rsidRDefault="000777C5" w:rsidP="009C0DF6">
      <w:pPr>
        <w:ind w:left="142" w:right="2100"/>
        <w:rPr>
          <w:lang w:val="en-US"/>
        </w:rPr>
      </w:pPr>
    </w:p>
    <w:p w14:paraId="75576966" w14:textId="77777777" w:rsidR="000777C5" w:rsidRPr="001B32FA" w:rsidRDefault="000777C5" w:rsidP="009C0DF6">
      <w:pPr>
        <w:ind w:left="142" w:right="2100"/>
        <w:rPr>
          <w:lang w:val="en-US"/>
        </w:rPr>
      </w:pPr>
    </w:p>
    <w:p w14:paraId="35736CAF" w14:textId="77777777" w:rsidR="000777C5" w:rsidRPr="001B32FA" w:rsidRDefault="000777C5" w:rsidP="009C0DF6">
      <w:pPr>
        <w:ind w:left="142" w:right="2100"/>
        <w:rPr>
          <w:lang w:val="en-US"/>
        </w:rPr>
      </w:pPr>
    </w:p>
    <w:p w14:paraId="281D4E84" w14:textId="77777777" w:rsidR="000777C5" w:rsidRPr="001B32FA" w:rsidRDefault="000777C5" w:rsidP="009C0DF6">
      <w:pPr>
        <w:ind w:left="142" w:right="2100"/>
        <w:rPr>
          <w:lang w:val="en-US"/>
        </w:rPr>
      </w:pPr>
    </w:p>
    <w:p w14:paraId="0759E8BC" w14:textId="77777777" w:rsidR="000777C5" w:rsidRPr="001B32FA" w:rsidRDefault="000777C5" w:rsidP="009C0DF6">
      <w:pPr>
        <w:ind w:left="142" w:right="2100"/>
        <w:rPr>
          <w:lang w:val="en-US"/>
        </w:rPr>
      </w:pPr>
    </w:p>
    <w:p w14:paraId="1F42326A" w14:textId="77777777" w:rsidR="000777C5" w:rsidRPr="001B32FA" w:rsidRDefault="000777C5" w:rsidP="009C0DF6">
      <w:pPr>
        <w:ind w:left="142" w:right="2100"/>
        <w:rPr>
          <w:lang w:val="en-US"/>
        </w:rPr>
      </w:pPr>
    </w:p>
    <w:p w14:paraId="4994D63D" w14:textId="77777777" w:rsidR="000777C5" w:rsidRPr="001B32FA" w:rsidRDefault="000777C5" w:rsidP="009C0DF6">
      <w:pPr>
        <w:ind w:left="142" w:right="2100"/>
        <w:rPr>
          <w:lang w:val="en-US"/>
        </w:rPr>
      </w:pPr>
    </w:p>
    <w:p w14:paraId="6DEBB1CE" w14:textId="77777777" w:rsidR="000777C5" w:rsidRPr="001B32FA" w:rsidRDefault="000777C5" w:rsidP="009C0DF6">
      <w:pPr>
        <w:ind w:left="142" w:right="2100"/>
        <w:rPr>
          <w:lang w:val="en-US"/>
        </w:rPr>
      </w:pPr>
    </w:p>
    <w:p w14:paraId="06112F44" w14:textId="77777777" w:rsidR="000777C5" w:rsidRPr="001B32FA" w:rsidRDefault="000777C5" w:rsidP="009C0DF6">
      <w:pPr>
        <w:ind w:left="142" w:right="2100"/>
        <w:rPr>
          <w:lang w:val="en-US"/>
        </w:rPr>
      </w:pPr>
    </w:p>
    <w:p w14:paraId="7C6D7061" w14:textId="77777777" w:rsidR="009C0DF6" w:rsidRPr="001B32FA" w:rsidRDefault="009C0DF6" w:rsidP="009C0DF6">
      <w:pPr>
        <w:ind w:left="142" w:right="2100"/>
        <w:rPr>
          <w:lang w:val="en-US"/>
        </w:rPr>
      </w:pPr>
    </w:p>
    <w:p w14:paraId="18AB97C9" w14:textId="7E64D96B" w:rsidR="009C0DF6" w:rsidRPr="001B32FA" w:rsidRDefault="009C0DF6" w:rsidP="002A38E4">
      <w:pPr>
        <w:pStyle w:val="ListParagraph"/>
        <w:numPr>
          <w:ilvl w:val="0"/>
          <w:numId w:val="1"/>
        </w:numPr>
        <w:tabs>
          <w:tab w:val="right" w:leader="dot" w:pos="8196"/>
        </w:tabs>
        <w:ind w:right="-26"/>
        <w:rPr>
          <w:lang w:val="en-US"/>
        </w:rPr>
      </w:pPr>
      <w:r w:rsidRPr="001B32FA">
        <w:rPr>
          <w:lang w:val="en-US"/>
        </w:rPr>
        <w:t>[Add a custom create description]</w:t>
      </w:r>
      <w:r w:rsidRPr="001B32FA">
        <w:rPr>
          <w:lang w:val="en-US"/>
        </w:rPr>
        <w:tab/>
        <w:t xml:space="preserve">5.0 Days at  425.00</w:t>
      </w:r>
      <w:r w:rsidR="009D3742" w:rsidRPr="001B32FA">
        <w:rPr>
          <w:lang w:val="en-US"/>
        </w:rPr>
        <w:t/>
      </w:r>
      <w:r w:rsidRPr="001B32FA">
        <w:rPr>
          <w:lang w:val="en-US"/>
        </w:rPr>
        <w:t xml:space="preserve"> $</w:t>
      </w:r>
    </w:p>
    <w:p w14:paraId="34A2B22D" w14:textId="5A75462C" w:rsidR="009C0DF6" w:rsidRPr="001B32FA" w:rsidRDefault="009C0DF6" w:rsidP="002A38E4">
      <w:pPr>
        <w:pStyle w:val="ListParagraph"/>
        <w:numPr>
          <w:ilvl w:val="0"/>
          <w:numId w:val="1"/>
        </w:numPr>
        <w:tabs>
          <w:tab w:val="right" w:leader="dot" w:pos="8196"/>
        </w:tabs>
        <w:ind w:right="-26"/>
        <w:rPr>
          <w:lang w:val="en-US"/>
        </w:rPr>
      </w:pPr>
      <w:r w:rsidRPr="001B32FA">
        <w:rPr>
          <w:lang w:val="en-US"/>
        </w:rPr>
        <w:t>[Add a custom admin description]</w:t>
      </w:r>
      <w:r w:rsidRPr="001B32FA">
        <w:rPr>
          <w:lang w:val="en-US"/>
        </w:rPr>
        <w:tab/>
        <w:t xml:space="preserve">4.0 Days at  220.00</w:t>
      </w:r>
      <w:r w:rsidR="009D3742" w:rsidRPr="001B32FA">
        <w:rPr>
          <w:lang w:val="en-US"/>
        </w:rPr>
        <w:t/>
      </w:r>
      <w:r w:rsidRPr="001B32FA">
        <w:rPr>
          <w:lang w:val="en-US"/>
        </w:rPr>
        <w:t xml:space="preserve"> $</w:t>
      </w:r>
    </w:p>
    <w:p w14:paraId="369CB398" w14:textId="77777777" w:rsidR="009C0DF6" w:rsidRPr="001B32FA" w:rsidRDefault="009C0DF6" w:rsidP="009C0DF6">
      <w:pPr>
        <w:ind w:left="142" w:right="2100"/>
        <w:rPr>
          <w:lang w:val="en-US"/>
        </w:rPr>
      </w:pPr>
    </w:p>
    <w:p w14:paraId="35AA9154" w14:textId="765BDB79" w:rsidR="009C0DF6" w:rsidRPr="001B32FA" w:rsidRDefault="009C0DF6" w:rsidP="009C0DF6">
      <w:pPr>
        <w:ind w:left="142" w:right="2100"/>
        <w:rPr>
          <w:lang w:val="en-US"/>
        </w:rPr>
      </w:pPr>
      <w:r w:rsidRPr="001B32FA">
        <w:rPr>
          <w:noProof/>
          <w:lang w:val="en-US"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CFFA579" wp14:editId="584482CF">
                <wp:simplePos x="0" y="0"/>
                <wp:positionH relativeFrom="column">
                  <wp:posOffset>184150</wp:posOffset>
                </wp:positionH>
                <wp:positionV relativeFrom="paragraph">
                  <wp:posOffset>81280</wp:posOffset>
                </wp:positionV>
                <wp:extent cx="4953000" cy="0"/>
                <wp:effectExtent l="0" t="0" r="25400" b="2540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530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B12BE8" id="Straight Connector 13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.5pt,6.4pt" to="404.5pt,6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" strokecolor="#ee3a15 [3044]"/>
            </w:pict>
          </mc:Fallback>
        </mc:AlternateContent>
      </w:r>
    </w:p>
    <w:p w14:paraId="3823470B" w14:textId="56966F2B" w:rsidR="00D6094D" w:rsidRPr="001B32FA" w:rsidRDefault="009C0DF6" w:rsidP="008E5FCD">
      <w:pPr>
        <w:ind w:left="142" w:right="-26"/>
        <w:jc w:val="right"/>
        <w:rPr>
          <w:sz w:val="22"/>
          <w:szCs w:val="22"/>
          <w:lang w:val="en-US"/>
        </w:rPr>
      </w:pPr>
      <w:r w:rsidRPr="001B32FA">
        <w:rPr>
          <w:sz w:val="22"/>
          <w:szCs w:val="22"/>
          <w:lang w:val="en-US"/>
        </w:rPr>
        <w:t xml:space="preserve">Pre: </w:t>
      </w:r>
      <w:r w:rsidR="00D6094D" w:rsidRPr="001B32FA">
        <w:rPr>
          <w:sz w:val="22"/>
          <w:szCs w:val="22"/>
          <w:lang w:val="en-US"/>
        </w:rPr>
        <w:t xml:space="preserve"> 645.00</w:t>
      </w:r>
      <w:r w:rsidRPr="001B32FA">
        <w:rPr>
          <w:sz w:val="22"/>
          <w:szCs w:val="22"/>
          <w:lang w:val="en-US"/>
        </w:rPr>
        <w:t xml:space="preserve"> $</w:t>
      </w:r>
    </w:p>
    <w:p w14:paraId="08B48975" w14:textId="4E885B6A" w:rsidR="00D6094D" w:rsidRPr="001B32FA" w:rsidRDefault="009C0DF6" w:rsidP="008E5FCD">
      <w:pPr>
        <w:ind w:left="142" w:right="-26"/>
        <w:jc w:val="right"/>
        <w:rPr>
          <w:sz w:val="22"/>
          <w:szCs w:val="22"/>
          <w:lang w:val="en-US"/>
        </w:rPr>
      </w:pPr>
      <w:r w:rsidRPr="001B32FA">
        <w:rPr>
          <w:sz w:val="22"/>
          <w:szCs w:val="22"/>
          <w:lang w:val="en-US"/>
        </w:rPr>
        <w:t xml:space="preserve">Tax: </w:t>
      </w:r>
      <w:r w:rsidR="00D6094D" w:rsidRPr="001B32FA">
        <w:rPr>
          <w:sz w:val="22"/>
          <w:szCs w:val="22"/>
          <w:lang w:val="en-US"/>
        </w:rPr>
        <w:t xml:space="preserve"> 51.60</w:t>
      </w:r>
      <w:r w:rsidRPr="001B32FA">
        <w:rPr>
          <w:sz w:val="22"/>
          <w:szCs w:val="22"/>
          <w:lang w:val="en-US"/>
        </w:rPr>
        <w:t xml:space="preserve"> $</w:t>
      </w:r>
    </w:p>
    <w:p w14:paraId="5628E8A4" w14:textId="0434DB00" w:rsidR="00D6094D" w:rsidRPr="001B32FA" w:rsidRDefault="009C0DF6" w:rsidP="008E5FCD">
      <w:pPr>
        <w:ind w:left="142" w:right="-26"/>
        <w:jc w:val="right"/>
        <w:rPr>
          <w:lang w:val="en-US"/>
        </w:rPr>
      </w:pPr>
      <w:r w:rsidRPr="001B32FA">
        <w:rPr>
          <w:lang w:val="en-US"/>
        </w:rPr>
        <w:t xml:space="preserve">Total: </w:t>
      </w:r>
      <w:r w:rsidR="00D6094D" w:rsidRPr="001B32FA">
        <w:rPr>
          <w:lang w:val="en-US"/>
        </w:rPr>
        <w:t xml:space="preserve"> 696.60</w:t>
      </w:r>
      <w:r w:rsidRPr="001B32FA">
        <w:rPr>
          <w:lang w:val="en-US"/>
        </w:rPr>
        <w:t xml:space="preserve"> $</w:t>
      </w:r>
    </w:p>
    <w:p w14:paraId="5D5836A2" w14:textId="1C34C284" w:rsidR="005F5ADB" w:rsidRPr="001B32FA" w:rsidRDefault="005F5ADB" w:rsidP="008E5FCD">
      <w:pPr>
        <w:ind w:right="-26"/>
        <w:rPr>
          <w:lang w:val="en-US"/>
        </w:rPr>
      </w:pPr>
      <w:r w:rsidRPr="001B32FA">
        <w:rPr>
          <w:lang w:val="en-US"/>
        </w:rPr>
        <w:br w:type="page"/>
      </w:r>
    </w:p>
    <w:p w14:paraId="27994D19" w14:textId="7C5E61C8" w:rsidR="00D6094D" w:rsidRPr="001B32FA" w:rsidRDefault="00D6094D" w:rsidP="004005D3">
      <w:pPr>
        <w:ind w:left="-2268" w:right="2100"/>
        <w:rPr>
          <w:lang w:val="en-US"/>
        </w:rPr>
      </w:pPr>
      <w:r w:rsidRPr="001B32FA">
        <w:rPr>
          <w:lang w:val="en-US"/>
        </w:rPr>
        <w:lastRenderedPageBreak/>
        <w:t/>
      </w:r>
    </w:p>
    <w:tbl>
      <w:tblPr>
        <w:tblpPr w:leftFromText="180" w:rightFromText="180" w:vertAnchor="text" w:horzAnchor="page" w:tblpX="702" w:tblpY="2"/>
        <w:tblW w:w="641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Header Table"/>
      </w:tblPr>
      <w:tblGrid>
        <w:gridCol w:w="2031"/>
        <w:gridCol w:w="281"/>
        <w:gridCol w:w="5393"/>
        <w:gridCol w:w="2802"/>
      </w:tblGrid>
      <w:tr w:rsidR="009C0DF6" w:rsidRPr="001B32FA" w14:paraId="473D39A2" w14:textId="77777777" w:rsidTr="009C0DF6">
        <w:trPr>
          <w:trHeight w:hRule="exact" w:val="720"/>
        </w:trPr>
        <w:tc>
          <w:tcPr>
            <w:tcW w:w="2031" w:type="dxa"/>
            <w:vAlign w:val="bottom"/>
          </w:tcPr>
          <w:p w14:paraId="3F73A325" w14:textId="4245D7B1" w:rsidR="009C0DF6" w:rsidRPr="001B32FA" w:rsidRDefault="00C24B1F" w:rsidP="006334F1">
            <w:pPr>
              <w:pStyle w:val="Date"/>
              <w:rPr>
                <w:lang w:val="en-US"/>
              </w:rPr>
            </w:pPr>
            <w:r w:rsidRPr="001B32FA">
              <w:rPr>
                <w:lang w:val="en-US"/>
              </w:rPr>
              <w:t xml:space="preserve">1/12/16</w:t>
            </w:r>
            <w:r w:rsidR="006334F1" w:rsidRPr="001B32FA">
              <w:rPr>
                <w:lang w:val="en-US"/>
              </w:rPr>
              <w:t/>
            </w:r>
            <w:r w:rsidR="001A5C47" w:rsidRPr="001B32FA">
              <w:rPr>
                <w:lang w:val="en-US"/>
              </w:rPr>
              <w:t/>
            </w:r>
            <w:r w:rsidRPr="001B32FA">
              <w:rPr>
                <w:lang w:val="en-US"/>
              </w:rPr>
              <w:t xml:space="preserve"/>
            </w:r>
          </w:p>
        </w:tc>
        <w:tc>
          <w:tcPr>
            <w:tcW w:w="281" w:type="dxa"/>
            <w:vAlign w:val="bottom"/>
          </w:tcPr>
          <w:p w14:paraId="52468ABF" w14:textId="484E23A5" w:rsidR="009C0DF6" w:rsidRPr="001B32FA" w:rsidRDefault="009C0DF6" w:rsidP="009C0DF6">
            <w:pPr>
              <w:rPr>
                <w:lang w:val="en-US"/>
              </w:rPr>
            </w:pPr>
          </w:p>
        </w:tc>
        <w:tc>
          <w:tcPr>
            <w:tcW w:w="5393" w:type="dxa"/>
            <w:vAlign w:val="bottom"/>
          </w:tcPr>
          <w:p w14:paraId="7745A616" w14:textId="77777777" w:rsidR="009C0DF6" w:rsidRPr="001B32FA" w:rsidRDefault="009C0DF6" w:rsidP="009C0DF6">
            <w:pPr>
              <w:pStyle w:val="Title"/>
              <w:rPr>
                <w:lang w:val="en-US"/>
              </w:rPr>
            </w:pPr>
            <w:r w:rsidRPr="001B32FA">
              <w:rPr>
                <w:lang w:val="en-US"/>
              </w:rPr>
              <w:t xml:space="preserve">Invoice No. 112.0</w:t>
            </w:r>
          </w:p>
        </w:tc>
        <w:tc>
          <w:tcPr>
            <w:tcW w:w="2802" w:type="dxa"/>
            <w:vAlign w:val="bottom"/>
          </w:tcPr>
          <w:p w14:paraId="46019EFD" w14:textId="09309995" w:rsidR="009C0DF6" w:rsidRPr="001B32FA" w:rsidRDefault="009C0DF6" w:rsidP="009C0DF6">
            <w:pPr>
              <w:pStyle w:val="Seite"/>
              <w:rPr>
                <w:lang w:val="en-US"/>
              </w:rPr>
            </w:pPr>
          </w:p>
        </w:tc>
      </w:tr>
      <w:tr w:rsidR="009C0DF6" w:rsidRPr="001B32FA" w14:paraId="50D403EB" w14:textId="77777777" w:rsidTr="009C0DF6">
        <w:trPr>
          <w:trHeight w:hRule="exact" w:val="86"/>
        </w:trPr>
        <w:tc>
          <w:tcPr>
            <w:tcW w:w="2031" w:type="dxa"/>
            <w:shd w:val="clear" w:color="auto" w:fill="000000" w:themeFill="text1"/>
          </w:tcPr>
          <w:p w14:paraId="12D8E102" w14:textId="39A50F84" w:rsidR="009C0DF6" w:rsidRPr="001B32FA" w:rsidRDefault="009C0DF6" w:rsidP="009C0DF6">
            <w:pPr>
              <w:rPr>
                <w:sz w:val="10"/>
                <w:lang w:val="en-US"/>
              </w:rPr>
            </w:pPr>
          </w:p>
        </w:tc>
        <w:tc>
          <w:tcPr>
            <w:tcW w:w="281" w:type="dxa"/>
          </w:tcPr>
          <w:p w14:paraId="253CC572" w14:textId="77777777" w:rsidR="009C0DF6" w:rsidRPr="001B32FA" w:rsidRDefault="009C0DF6" w:rsidP="009C0DF6">
            <w:pPr>
              <w:rPr>
                <w:sz w:val="10"/>
                <w:lang w:val="en-US"/>
              </w:rPr>
            </w:pPr>
          </w:p>
        </w:tc>
        <w:tc>
          <w:tcPr>
            <w:tcW w:w="5393" w:type="dxa"/>
            <w:shd w:val="clear" w:color="auto" w:fill="000000" w:themeFill="text1"/>
          </w:tcPr>
          <w:p w14:paraId="276F7757" w14:textId="77777777" w:rsidR="009C0DF6" w:rsidRPr="001B32FA" w:rsidRDefault="009C0DF6" w:rsidP="009C0DF6">
            <w:pPr>
              <w:rPr>
                <w:sz w:val="10"/>
                <w:lang w:val="en-US"/>
              </w:rPr>
            </w:pPr>
          </w:p>
        </w:tc>
        <w:tc>
          <w:tcPr>
            <w:tcW w:w="2802" w:type="dxa"/>
            <w:shd w:val="clear" w:color="auto" w:fill="000000" w:themeFill="text1"/>
          </w:tcPr>
          <w:p w14:paraId="7A41FEAC" w14:textId="77777777" w:rsidR="009C0DF6" w:rsidRPr="001B32FA" w:rsidRDefault="009C0DF6" w:rsidP="009C0DF6">
            <w:pPr>
              <w:rPr>
                <w:sz w:val="10"/>
                <w:lang w:val="en-US"/>
              </w:rPr>
            </w:pPr>
          </w:p>
        </w:tc>
      </w:tr>
    </w:tbl>
    <w:p w14:paraId="67DAE886" w14:textId="0C510FC7" w:rsidR="00D6094D" w:rsidRPr="001B32FA" w:rsidRDefault="009C0DF6" w:rsidP="004005D3">
      <w:pPr>
        <w:ind w:left="-2268" w:right="2100"/>
        <w:rPr>
          <w:rFonts w:ascii="Times New Roman"/>
          <w:lang w:val="en-US"/>
        </w:rPr>
      </w:pPr>
      <w:r w:rsidRPr="001B32FA">
        <w:rPr>
          <w:noProof/>
          <w:lang w:val="en-US"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460CCA4" wp14:editId="7BDF0895">
                <wp:simplePos x="0" y="0"/>
                <wp:positionH relativeFrom="page">
                  <wp:posOffset>473075</wp:posOffset>
                </wp:positionH>
                <wp:positionV relativeFrom="page">
                  <wp:posOffset>1511935</wp:posOffset>
                </wp:positionV>
                <wp:extent cx="1369695" cy="1921510"/>
                <wp:effectExtent l="0" t="0" r="1905" b="8890"/>
                <wp:wrapNone/>
                <wp:docPr id="1" name="Textfeld 1" descr="Invoice form heading text box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9695" cy="19215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DF4B9D" w14:textId="6DFC6EE3" w:rsidR="00807BBB" w:rsidRPr="00807BBB" w:rsidRDefault="00D6094D" w:rsidP="00D6094D">
                            <w:pPr>
                              <w:pStyle w:val="Formularberschrift"/>
                              <w:ind w:right="-263"/>
                            </w:pPr>
                            <w:r>
                              <w:t>Address</w:t>
                            </w:r>
                          </w:p>
                          <w:p w14:paraId="0F6472D8" w14:textId="77777777" w:rsidR="004C1B98" w:rsidRDefault="004C1B98" w:rsidP="00D6094D">
                            <w:pPr>
                              <w:pStyle w:val="Formulartext"/>
                              <w:ind w:right="-263"/>
                            </w:pPr>
                            <w:r>
                              <w:t xml:space="preserve">Happy Client</w:t>
                            </w:r>
                            <w:r w:rsidR="007D436A" w:rsidRPr="00807BBB">
                              <w:br/>
                            </w:r>
                            <w:r>
                              <w:t xml:space="preserve">Hopestrasse 1</w:t>
                            </w:r>
                            <w:r w:rsidR="007D436A" w:rsidRPr="00807BBB">
                              <w:br/>
                            </w:r>
                            <w:r>
                              <w:t xml:space="preserve">Bremen</w:t>
                            </w:r>
                          </w:p>
                          <w:p w14:paraId="1B9693C6" w14:textId="77777777" w:rsidR="00AF13F5" w:rsidRPr="00807BBB" w:rsidRDefault="004C1B98" w:rsidP="00D6094D">
                            <w:pPr>
                              <w:pStyle w:val="Formulartext"/>
                              <w:ind w:right="-263"/>
                            </w:pPr>
                            <w:r>
                              <w:t xml:space="preserve">28195</w:t>
                            </w:r>
                          </w:p>
                          <w:p w14:paraId="0A3457E3" w14:textId="04901C46" w:rsidR="00807BBB" w:rsidRDefault="00D6094D" w:rsidP="00D6094D">
                            <w:pPr>
                              <w:pStyle w:val="Formularberschrift"/>
                              <w:ind w:right="-263"/>
                            </w:pPr>
                            <w:r>
                              <w:t>Attention:</w:t>
                            </w:r>
                          </w:p>
                          <w:p w14:paraId="151C447B" w14:textId="77777777" w:rsidR="00AF13F5" w:rsidRDefault="004C1B98" w:rsidP="00D6094D">
                            <w:pPr>
                              <w:pStyle w:val="Formulartext"/>
                              <w:ind w:right="-263"/>
                            </w:pPr>
                            <w:r>
                              <w:t xml:space="preserve">Happy Manager</w:t>
                            </w:r>
                            <w:r w:rsidRPr="004C1B98">
                              <w:t xml:space="preserve"/>
                            </w:r>
                            <w:r>
                              <w:t xml:space="preserve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60CCA4" id="_x0000_t202" coordsize="21600,21600" o:spt="202" path="m0,0l0,21600,21600,21600,21600,0xe">
                <v:stroke joinstyle="miter"/>
                <v:path gradientshapeok="t" o:connecttype="rect"/>
              </v:shapetype>
              <v:shape id="Textfeld 1" o:spid="_x0000_s1026" type="#_x0000_t202" alt="Invoice form heading text box" style="position:absolute;left:0;text-align:left;margin-left:37.25pt;margin-top:119.05pt;width:107.85pt;height:151.3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" filled="f" stroked="f" strokeweight=".5pt">
                <v:textbox inset="0,0,0,0">
                  <w:txbxContent>
                    <w:p w14:paraId="16DF4B9D" w14:textId="6DFC6EE3" w:rsidR="00807BBB" w:rsidRPr="00807BBB" w:rsidRDefault="00D6094D" w:rsidP="00D6094D">
                      <w:pPr>
                        <w:pStyle w:val="Formularberschrift"/>
                        <w:ind w:right="-263"/>
                      </w:pPr>
                      <w:r>
                        <w:t>Address</w:t>
                      </w:r>
                    </w:p>
                    <w:p w14:paraId="0F6472D8" w14:textId="77777777" w:rsidR="004C1B98" w:rsidRDefault="004C1B98" w:rsidP="00D6094D">
                      <w:pPr>
                        <w:pStyle w:val="Formulartext"/>
                        <w:ind w:right="-263"/>
                      </w:pPr>
                      <w:r>
                        <w:t xml:space="preserve">Happy Client</w:t>
                      </w:r>
                      <w:r w:rsidR="007D436A" w:rsidRPr="00807BBB">
                        <w:br/>
                      </w:r>
                      <w:r>
                        <w:t xml:space="preserve">Hopestrasse 1</w:t>
                      </w:r>
                      <w:r w:rsidR="007D436A" w:rsidRPr="00807BBB">
                        <w:br/>
                      </w:r>
                      <w:r>
                        <w:t xml:space="preserve">Bremen</w:t>
                      </w:r>
                    </w:p>
                    <w:p w14:paraId="1B9693C6" w14:textId="77777777" w:rsidR="00AF13F5" w:rsidRPr="00807BBB" w:rsidRDefault="004C1B98" w:rsidP="00D6094D">
                      <w:pPr>
                        <w:pStyle w:val="Formulartext"/>
                        <w:ind w:right="-263"/>
                      </w:pPr>
                      <w:r>
                        <w:t xml:space="preserve">28195</w:t>
                      </w:r>
                    </w:p>
                    <w:p w14:paraId="0A3457E3" w14:textId="04901C46" w:rsidR="00807BBB" w:rsidRDefault="00D6094D" w:rsidP="00D6094D">
                      <w:pPr>
                        <w:pStyle w:val="Formularberschrift"/>
                        <w:ind w:right="-263"/>
                      </w:pPr>
                      <w:r>
                        <w:t>Attention:</w:t>
                      </w:r>
                    </w:p>
                    <w:p w14:paraId="151C447B" w14:textId="77777777" w:rsidR="00AF13F5" w:rsidRDefault="004C1B98" w:rsidP="00D6094D">
                      <w:pPr>
                        <w:pStyle w:val="Formulartext"/>
                        <w:ind w:right="-263"/>
                      </w:pPr>
                      <w:r>
                        <w:t xml:space="preserve">Happy Manager</w:t>
                      </w:r>
                      <w:r w:rsidRPr="004C1B98">
                        <w:t xml:space="preserve"/>
                      </w:r>
                      <w:r>
                        <w:t xml:space="preserve"/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0ECDF7D8" w14:textId="77777777" w:rsidR="009C0DF6" w:rsidRPr="001B32FA" w:rsidRDefault="009C0DF6" w:rsidP="009C0DF6">
      <w:pPr>
        <w:ind w:left="142" w:right="2100"/>
        <w:rPr>
          <w:lang w:val="en-US"/>
        </w:rPr>
      </w:pPr>
    </w:p>
    <w:p w14:paraId="36593DFB" w14:textId="0C77D303" w:rsidR="009C0DF6" w:rsidRPr="001B32FA" w:rsidRDefault="009C0DF6" w:rsidP="009C0DF6">
      <w:pPr>
        <w:ind w:left="142" w:right="2100"/>
        <w:rPr>
          <w:rStyle w:val="Strong"/>
          <w:lang w:val="en-US"/>
        </w:rPr>
      </w:pPr>
      <w:r w:rsidRPr="001B32FA">
        <w:rPr>
          <w:rStyle w:val="Strong"/>
          <w:lang w:val="en-US"/>
        </w:rPr>
        <w:t xml:space="preserve">Hello Happy Manager,</w:t>
      </w:r>
    </w:p>
    <w:p w14:paraId="28B3956A" w14:textId="5CB9B0D3" w:rsidR="009C0DF6" w:rsidRPr="001B32FA" w:rsidRDefault="009C0DF6" w:rsidP="009C0DF6">
      <w:pPr>
        <w:ind w:left="142" w:right="2100"/>
        <w:rPr>
          <w:lang w:val="en-US"/>
        </w:rPr>
      </w:pPr>
      <w:r w:rsidRPr="001B32FA">
        <w:rPr>
          <w:lang w:val="en-US"/>
        </w:rPr>
        <w:t>Thank you for your continued business! Below you will find a description of the projects we did this month followed by a summary and the total.</w:t>
      </w:r>
    </w:p>
    <w:p w14:paraId="61859533" w14:textId="77777777" w:rsidR="009C0DF6" w:rsidRPr="001B32FA" w:rsidRDefault="009C0DF6" w:rsidP="009C0DF6">
      <w:pPr>
        <w:ind w:left="142" w:right="2100"/>
        <w:rPr>
          <w:lang w:val="en-US"/>
        </w:rPr>
      </w:pPr>
      <w:bookmarkStart w:id="0" w:name="_GoBack"/>
      <w:bookmarkEnd w:id="0"/>
    </w:p>
    <w:p w14:paraId="427BD743" w14:textId="77777777" w:rsidR="009C0DF6" w:rsidRPr="001B32FA" w:rsidRDefault="009C0DF6" w:rsidP="009C0DF6">
      <w:pPr>
        <w:ind w:left="142" w:right="2100"/>
        <w:rPr>
          <w:lang w:val="en-US"/>
        </w:rPr>
      </w:pPr>
    </w:p>
    <w:p w14:paraId="23FDF6A4" w14:textId="77777777" w:rsidR="009C0DF6" w:rsidRPr="001B32FA" w:rsidRDefault="009C0DF6" w:rsidP="009C0DF6">
      <w:pPr>
        <w:ind w:left="142" w:right="2100"/>
        <w:rPr>
          <w:lang w:val="en-US"/>
        </w:rPr>
      </w:pPr>
    </w:p>
    <w:p w14:paraId="60EBA820" w14:textId="77777777" w:rsidR="009C0DF6" w:rsidRPr="001B32FA" w:rsidRDefault="009C0DF6" w:rsidP="009C0DF6">
      <w:pPr>
        <w:ind w:left="142" w:right="2100"/>
        <w:rPr>
          <w:lang w:val="en-US"/>
        </w:rPr>
      </w:pPr>
    </w:p>
    <w:p w14:paraId="4B9DB674" w14:textId="77777777" w:rsidR="009C0DF6" w:rsidRPr="001B32FA" w:rsidRDefault="009C0DF6" w:rsidP="009C0DF6">
      <w:pPr>
        <w:ind w:left="142" w:right="2100"/>
        <w:rPr>
          <w:lang w:val="en-US"/>
        </w:rPr>
      </w:pPr>
    </w:p>
    <w:p w14:paraId="0BBC078B" w14:textId="77777777" w:rsidR="000777C5" w:rsidRPr="001B32FA" w:rsidRDefault="000777C5" w:rsidP="009C0DF6">
      <w:pPr>
        <w:ind w:left="142" w:right="2100"/>
        <w:rPr>
          <w:lang w:val="en-US"/>
        </w:rPr>
      </w:pPr>
    </w:p>
    <w:p w14:paraId="477A2075" w14:textId="77777777" w:rsidR="000777C5" w:rsidRPr="001B32FA" w:rsidRDefault="000777C5" w:rsidP="009C0DF6">
      <w:pPr>
        <w:ind w:left="142" w:right="2100"/>
        <w:rPr>
          <w:lang w:val="en-US"/>
        </w:rPr>
      </w:pPr>
    </w:p>
    <w:p w14:paraId="333C14DA" w14:textId="77777777" w:rsidR="000777C5" w:rsidRPr="001B32FA" w:rsidRDefault="000777C5" w:rsidP="009C0DF6">
      <w:pPr>
        <w:ind w:left="142" w:right="2100"/>
        <w:rPr>
          <w:lang w:val="en-US"/>
        </w:rPr>
      </w:pPr>
    </w:p>
    <w:p w14:paraId="22F8BBB3" w14:textId="77777777" w:rsidR="000777C5" w:rsidRPr="001B32FA" w:rsidRDefault="000777C5" w:rsidP="009C0DF6">
      <w:pPr>
        <w:ind w:left="142" w:right="2100"/>
        <w:rPr>
          <w:lang w:val="en-US"/>
        </w:rPr>
      </w:pPr>
    </w:p>
    <w:p w14:paraId="3B4586F6" w14:textId="77777777" w:rsidR="000777C5" w:rsidRPr="001B32FA" w:rsidRDefault="000777C5" w:rsidP="009C0DF6">
      <w:pPr>
        <w:ind w:left="142" w:right="2100"/>
        <w:rPr>
          <w:lang w:val="en-US"/>
        </w:rPr>
      </w:pPr>
    </w:p>
    <w:p w14:paraId="75576966" w14:textId="77777777" w:rsidR="000777C5" w:rsidRPr="001B32FA" w:rsidRDefault="000777C5" w:rsidP="009C0DF6">
      <w:pPr>
        <w:ind w:left="142" w:right="2100"/>
        <w:rPr>
          <w:lang w:val="en-US"/>
        </w:rPr>
      </w:pPr>
    </w:p>
    <w:p w14:paraId="35736CAF" w14:textId="77777777" w:rsidR="000777C5" w:rsidRPr="001B32FA" w:rsidRDefault="000777C5" w:rsidP="009C0DF6">
      <w:pPr>
        <w:ind w:left="142" w:right="2100"/>
        <w:rPr>
          <w:lang w:val="en-US"/>
        </w:rPr>
      </w:pPr>
    </w:p>
    <w:p w14:paraId="281D4E84" w14:textId="77777777" w:rsidR="000777C5" w:rsidRPr="001B32FA" w:rsidRDefault="000777C5" w:rsidP="009C0DF6">
      <w:pPr>
        <w:ind w:left="142" w:right="2100"/>
        <w:rPr>
          <w:lang w:val="en-US"/>
        </w:rPr>
      </w:pPr>
    </w:p>
    <w:p w14:paraId="0759E8BC" w14:textId="77777777" w:rsidR="000777C5" w:rsidRPr="001B32FA" w:rsidRDefault="000777C5" w:rsidP="009C0DF6">
      <w:pPr>
        <w:ind w:left="142" w:right="2100"/>
        <w:rPr>
          <w:lang w:val="en-US"/>
        </w:rPr>
      </w:pPr>
    </w:p>
    <w:p w14:paraId="1F42326A" w14:textId="77777777" w:rsidR="000777C5" w:rsidRPr="001B32FA" w:rsidRDefault="000777C5" w:rsidP="009C0DF6">
      <w:pPr>
        <w:ind w:left="142" w:right="2100"/>
        <w:rPr>
          <w:lang w:val="en-US"/>
        </w:rPr>
      </w:pPr>
    </w:p>
    <w:p w14:paraId="4994D63D" w14:textId="77777777" w:rsidR="000777C5" w:rsidRPr="001B32FA" w:rsidRDefault="000777C5" w:rsidP="009C0DF6">
      <w:pPr>
        <w:ind w:left="142" w:right="2100"/>
        <w:rPr>
          <w:lang w:val="en-US"/>
        </w:rPr>
      </w:pPr>
    </w:p>
    <w:p w14:paraId="6DEBB1CE" w14:textId="77777777" w:rsidR="000777C5" w:rsidRPr="001B32FA" w:rsidRDefault="000777C5" w:rsidP="009C0DF6">
      <w:pPr>
        <w:ind w:left="142" w:right="2100"/>
        <w:rPr>
          <w:lang w:val="en-US"/>
        </w:rPr>
      </w:pPr>
    </w:p>
    <w:p w14:paraId="06112F44" w14:textId="77777777" w:rsidR="000777C5" w:rsidRPr="001B32FA" w:rsidRDefault="000777C5" w:rsidP="009C0DF6">
      <w:pPr>
        <w:ind w:left="142" w:right="2100"/>
        <w:rPr>
          <w:lang w:val="en-US"/>
        </w:rPr>
      </w:pPr>
    </w:p>
    <w:p w14:paraId="7C6D7061" w14:textId="77777777" w:rsidR="009C0DF6" w:rsidRPr="001B32FA" w:rsidRDefault="009C0DF6" w:rsidP="009C0DF6">
      <w:pPr>
        <w:ind w:left="142" w:right="2100"/>
        <w:rPr>
          <w:lang w:val="en-US"/>
        </w:rPr>
      </w:pPr>
    </w:p>
    <w:p w14:paraId="18AB97C9" w14:textId="7E64D96B" w:rsidR="009C0DF6" w:rsidRPr="001B32FA" w:rsidRDefault="009C0DF6" w:rsidP="002A38E4">
      <w:pPr>
        <w:pStyle w:val="ListParagraph"/>
        <w:numPr>
          <w:ilvl w:val="0"/>
          <w:numId w:val="1"/>
        </w:numPr>
        <w:tabs>
          <w:tab w:val="right" w:leader="dot" w:pos="8196"/>
        </w:tabs>
        <w:ind w:right="-26"/>
        <w:rPr>
          <w:lang w:val="en-US"/>
        </w:rPr>
      </w:pPr>
      <w:r w:rsidRPr="001B32FA">
        <w:rPr>
          <w:lang w:val="en-US"/>
        </w:rPr>
        <w:t>[Add a custom create description]</w:t>
      </w:r>
      <w:r w:rsidRPr="001B32FA">
        <w:rPr>
          <w:lang w:val="en-US"/>
        </w:rPr>
        <w:tab/>
        <w:t xml:space="preserve">15.0 Days at  1,275.00</w:t>
      </w:r>
      <w:r w:rsidR="009D3742" w:rsidRPr="001B32FA">
        <w:rPr>
          <w:lang w:val="en-US"/>
        </w:rPr>
        <w:t/>
      </w:r>
      <w:r w:rsidRPr="001B32FA">
        <w:rPr>
          <w:lang w:val="en-US"/>
        </w:rPr>
        <w:t xml:space="preserve"> $</w:t>
      </w:r>
    </w:p>
    <w:p w14:paraId="34A2B22D" w14:textId="5A75462C" w:rsidR="009C0DF6" w:rsidRPr="001B32FA" w:rsidRDefault="009C0DF6" w:rsidP="002A38E4">
      <w:pPr>
        <w:pStyle w:val="ListParagraph"/>
        <w:numPr>
          <w:ilvl w:val="0"/>
          <w:numId w:val="1"/>
        </w:numPr>
        <w:tabs>
          <w:tab w:val="right" w:leader="dot" w:pos="8196"/>
        </w:tabs>
        <w:ind w:right="-26"/>
        <w:rPr>
          <w:lang w:val="en-US"/>
        </w:rPr>
      </w:pPr>
      <w:r w:rsidRPr="001B32FA">
        <w:rPr>
          <w:lang w:val="en-US"/>
        </w:rPr>
        <w:t>[Add a custom admin description]</w:t>
      </w:r>
      <w:r w:rsidRPr="001B32FA">
        <w:rPr>
          <w:lang w:val="en-US"/>
        </w:rPr>
        <w:tab/>
        <w:t xml:space="preserve">8.0 Days at  440.00</w:t>
      </w:r>
      <w:r w:rsidR="009D3742" w:rsidRPr="001B32FA">
        <w:rPr>
          <w:lang w:val="en-US"/>
        </w:rPr>
        <w:t/>
      </w:r>
      <w:r w:rsidRPr="001B32FA">
        <w:rPr>
          <w:lang w:val="en-US"/>
        </w:rPr>
        <w:t xml:space="preserve"> $</w:t>
      </w:r>
    </w:p>
    <w:p w14:paraId="369CB398" w14:textId="77777777" w:rsidR="009C0DF6" w:rsidRPr="001B32FA" w:rsidRDefault="009C0DF6" w:rsidP="009C0DF6">
      <w:pPr>
        <w:ind w:left="142" w:right="2100"/>
        <w:rPr>
          <w:lang w:val="en-US"/>
        </w:rPr>
      </w:pPr>
    </w:p>
    <w:p w14:paraId="35AA9154" w14:textId="765BDB79" w:rsidR="009C0DF6" w:rsidRPr="001B32FA" w:rsidRDefault="009C0DF6" w:rsidP="009C0DF6">
      <w:pPr>
        <w:ind w:left="142" w:right="2100"/>
        <w:rPr>
          <w:lang w:val="en-US"/>
        </w:rPr>
      </w:pPr>
      <w:r w:rsidRPr="001B32FA">
        <w:rPr>
          <w:noProof/>
          <w:lang w:val="en-US"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CFFA579" wp14:editId="584482CF">
                <wp:simplePos x="0" y="0"/>
                <wp:positionH relativeFrom="column">
                  <wp:posOffset>184150</wp:posOffset>
                </wp:positionH>
                <wp:positionV relativeFrom="paragraph">
                  <wp:posOffset>81280</wp:posOffset>
                </wp:positionV>
                <wp:extent cx="4953000" cy="0"/>
                <wp:effectExtent l="0" t="0" r="25400" b="2540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530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B12BE8" id="Straight Connector 13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.5pt,6.4pt" to="404.5pt,6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" strokecolor="#ee3a15 [3044]"/>
            </w:pict>
          </mc:Fallback>
        </mc:AlternateContent>
      </w:r>
    </w:p>
    <w:p w14:paraId="3823470B" w14:textId="56966F2B" w:rsidR="00D6094D" w:rsidRPr="001B32FA" w:rsidRDefault="009C0DF6" w:rsidP="008E5FCD">
      <w:pPr>
        <w:ind w:left="142" w:right="-26"/>
        <w:jc w:val="right"/>
        <w:rPr>
          <w:sz w:val="22"/>
          <w:szCs w:val="22"/>
          <w:lang w:val="en-US"/>
        </w:rPr>
      </w:pPr>
      <w:r w:rsidRPr="001B32FA">
        <w:rPr>
          <w:sz w:val="22"/>
          <w:szCs w:val="22"/>
          <w:lang w:val="en-US"/>
        </w:rPr>
        <w:t xml:space="preserve">Pre: </w:t>
      </w:r>
      <w:r w:rsidR="00D6094D" w:rsidRPr="001B32FA">
        <w:rPr>
          <w:sz w:val="22"/>
          <w:szCs w:val="22"/>
          <w:lang w:val="en-US"/>
        </w:rPr>
        <w:t xml:space="preserve"> 1,715.00</w:t>
      </w:r>
      <w:r w:rsidRPr="001B32FA">
        <w:rPr>
          <w:sz w:val="22"/>
          <w:szCs w:val="22"/>
          <w:lang w:val="en-US"/>
        </w:rPr>
        <w:t xml:space="preserve"> $</w:t>
      </w:r>
    </w:p>
    <w:p w14:paraId="08B48975" w14:textId="4E885B6A" w:rsidR="00D6094D" w:rsidRPr="001B32FA" w:rsidRDefault="009C0DF6" w:rsidP="008E5FCD">
      <w:pPr>
        <w:ind w:left="142" w:right="-26"/>
        <w:jc w:val="right"/>
        <w:rPr>
          <w:sz w:val="22"/>
          <w:szCs w:val="22"/>
          <w:lang w:val="en-US"/>
        </w:rPr>
      </w:pPr>
      <w:r w:rsidRPr="001B32FA">
        <w:rPr>
          <w:sz w:val="22"/>
          <w:szCs w:val="22"/>
          <w:lang w:val="en-US"/>
        </w:rPr>
        <w:t xml:space="preserve">Tax: </w:t>
      </w:r>
      <w:r w:rsidR="00D6094D" w:rsidRPr="001B32FA">
        <w:rPr>
          <w:sz w:val="22"/>
          <w:szCs w:val="22"/>
          <w:lang w:val="en-US"/>
        </w:rPr>
        <w:t xml:space="preserve"> 137.20</w:t>
      </w:r>
      <w:r w:rsidRPr="001B32FA">
        <w:rPr>
          <w:sz w:val="22"/>
          <w:szCs w:val="22"/>
          <w:lang w:val="en-US"/>
        </w:rPr>
        <w:t xml:space="preserve"> $</w:t>
      </w:r>
    </w:p>
    <w:p w14:paraId="5628E8A4" w14:textId="0434DB00" w:rsidR="00D6094D" w:rsidRPr="001B32FA" w:rsidRDefault="009C0DF6" w:rsidP="008E5FCD">
      <w:pPr>
        <w:ind w:left="142" w:right="-26"/>
        <w:jc w:val="right"/>
        <w:rPr>
          <w:lang w:val="en-US"/>
        </w:rPr>
      </w:pPr>
      <w:r w:rsidRPr="001B32FA">
        <w:rPr>
          <w:lang w:val="en-US"/>
        </w:rPr>
        <w:t xml:space="preserve">Total: </w:t>
      </w:r>
      <w:r w:rsidR="00D6094D" w:rsidRPr="001B32FA">
        <w:rPr>
          <w:lang w:val="en-US"/>
        </w:rPr>
        <w:t xml:space="preserve"> 1,852.20</w:t>
      </w:r>
      <w:r w:rsidRPr="001B32FA">
        <w:rPr>
          <w:lang w:val="en-US"/>
        </w:rPr>
        <w:t xml:space="preserve"> $</w:t>
      </w:r>
    </w:p>
    <w:p w14:paraId="5D5836A2" w14:textId="1C34C284" w:rsidR="005F5ADB" w:rsidRPr="001B32FA" w:rsidRDefault="005F5ADB" w:rsidP="008E5FCD">
      <w:pPr>
        <w:ind w:right="-26"/>
        <w:rPr>
          <w:lang w:val="en-US"/>
        </w:rPr>
      </w:pPr>
      <w:r w:rsidRPr="001B32FA">
        <w:rPr>
          <w:lang w:val="en-US"/>
        </w:rPr>
        <w:br w:type="page"/>
      </w:r>
    </w:p>
    <w:p w14:paraId="27994D19" w14:textId="7C5E61C8" w:rsidR="00D6094D" w:rsidRPr="001B32FA" w:rsidRDefault="00D6094D" w:rsidP="004005D3">
      <w:pPr>
        <w:ind w:left="-2268" w:right="2100"/>
        <w:rPr>
          <w:lang w:val="en-US"/>
        </w:rPr>
      </w:pPr>
      <w:r w:rsidRPr="001B32FA">
        <w:rPr>
          <w:lang w:val="en-US"/>
        </w:rPr>
        <w:lastRenderedPageBreak/>
        <w:t/>
      </w:r>
    </w:p>
    <w:tbl>
      <w:tblPr>
        <w:tblpPr w:leftFromText="180" w:rightFromText="180" w:vertAnchor="text" w:horzAnchor="page" w:tblpX="702" w:tblpY="2"/>
        <w:tblW w:w="641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Header Table"/>
      </w:tblPr>
      <w:tblGrid>
        <w:gridCol w:w="2031"/>
        <w:gridCol w:w="281"/>
        <w:gridCol w:w="5393"/>
        <w:gridCol w:w="2802"/>
      </w:tblGrid>
      <w:tr w:rsidR="009C0DF6" w:rsidRPr="001B32FA" w14:paraId="473D39A2" w14:textId="77777777" w:rsidTr="009C0DF6">
        <w:trPr>
          <w:trHeight w:hRule="exact" w:val="720"/>
        </w:trPr>
        <w:tc>
          <w:tcPr>
            <w:tcW w:w="2031" w:type="dxa"/>
            <w:vAlign w:val="bottom"/>
          </w:tcPr>
          <w:p w14:paraId="3F73A325" w14:textId="4245D7B1" w:rsidR="009C0DF6" w:rsidRPr="001B32FA" w:rsidRDefault="00C24B1F" w:rsidP="006334F1">
            <w:pPr>
              <w:pStyle w:val="Date"/>
              <w:rPr>
                <w:lang w:val="en-US"/>
              </w:rPr>
            </w:pPr>
            <w:r w:rsidRPr="001B32FA">
              <w:rPr>
                <w:lang w:val="en-US"/>
              </w:rPr>
              <w:t xml:space="preserve">1/13/16</w:t>
            </w:r>
            <w:r w:rsidR="006334F1" w:rsidRPr="001B32FA">
              <w:rPr>
                <w:lang w:val="en-US"/>
              </w:rPr>
              <w:t/>
            </w:r>
            <w:r w:rsidR="001A5C47" w:rsidRPr="001B32FA">
              <w:rPr>
                <w:lang w:val="en-US"/>
              </w:rPr>
              <w:t/>
            </w:r>
            <w:r w:rsidRPr="001B32FA">
              <w:rPr>
                <w:lang w:val="en-US"/>
              </w:rPr>
              <w:t xml:space="preserve"/>
            </w:r>
          </w:p>
        </w:tc>
        <w:tc>
          <w:tcPr>
            <w:tcW w:w="281" w:type="dxa"/>
            <w:vAlign w:val="bottom"/>
          </w:tcPr>
          <w:p w14:paraId="52468ABF" w14:textId="484E23A5" w:rsidR="009C0DF6" w:rsidRPr="001B32FA" w:rsidRDefault="009C0DF6" w:rsidP="009C0DF6">
            <w:pPr>
              <w:rPr>
                <w:lang w:val="en-US"/>
              </w:rPr>
            </w:pPr>
          </w:p>
        </w:tc>
        <w:tc>
          <w:tcPr>
            <w:tcW w:w="5393" w:type="dxa"/>
            <w:vAlign w:val="bottom"/>
          </w:tcPr>
          <w:p w14:paraId="7745A616" w14:textId="77777777" w:rsidR="009C0DF6" w:rsidRPr="001B32FA" w:rsidRDefault="009C0DF6" w:rsidP="009C0DF6">
            <w:pPr>
              <w:pStyle w:val="Title"/>
              <w:rPr>
                <w:lang w:val="en-US"/>
              </w:rPr>
            </w:pPr>
            <w:r w:rsidRPr="001B32FA">
              <w:rPr>
                <w:lang w:val="en-US"/>
              </w:rPr>
              <w:t xml:space="preserve">Invoice No. 113.0</w:t>
            </w:r>
          </w:p>
        </w:tc>
        <w:tc>
          <w:tcPr>
            <w:tcW w:w="2802" w:type="dxa"/>
            <w:vAlign w:val="bottom"/>
          </w:tcPr>
          <w:p w14:paraId="46019EFD" w14:textId="09309995" w:rsidR="009C0DF6" w:rsidRPr="001B32FA" w:rsidRDefault="009C0DF6" w:rsidP="009C0DF6">
            <w:pPr>
              <w:pStyle w:val="Seite"/>
              <w:rPr>
                <w:lang w:val="en-US"/>
              </w:rPr>
            </w:pPr>
          </w:p>
        </w:tc>
      </w:tr>
      <w:tr w:rsidR="009C0DF6" w:rsidRPr="001B32FA" w14:paraId="50D403EB" w14:textId="77777777" w:rsidTr="009C0DF6">
        <w:trPr>
          <w:trHeight w:hRule="exact" w:val="86"/>
        </w:trPr>
        <w:tc>
          <w:tcPr>
            <w:tcW w:w="2031" w:type="dxa"/>
            <w:shd w:val="clear" w:color="auto" w:fill="000000" w:themeFill="text1"/>
          </w:tcPr>
          <w:p w14:paraId="12D8E102" w14:textId="39A50F84" w:rsidR="009C0DF6" w:rsidRPr="001B32FA" w:rsidRDefault="009C0DF6" w:rsidP="009C0DF6">
            <w:pPr>
              <w:rPr>
                <w:sz w:val="10"/>
                <w:lang w:val="en-US"/>
              </w:rPr>
            </w:pPr>
          </w:p>
        </w:tc>
        <w:tc>
          <w:tcPr>
            <w:tcW w:w="281" w:type="dxa"/>
          </w:tcPr>
          <w:p w14:paraId="253CC572" w14:textId="77777777" w:rsidR="009C0DF6" w:rsidRPr="001B32FA" w:rsidRDefault="009C0DF6" w:rsidP="009C0DF6">
            <w:pPr>
              <w:rPr>
                <w:sz w:val="10"/>
                <w:lang w:val="en-US"/>
              </w:rPr>
            </w:pPr>
          </w:p>
        </w:tc>
        <w:tc>
          <w:tcPr>
            <w:tcW w:w="5393" w:type="dxa"/>
            <w:shd w:val="clear" w:color="auto" w:fill="000000" w:themeFill="text1"/>
          </w:tcPr>
          <w:p w14:paraId="276F7757" w14:textId="77777777" w:rsidR="009C0DF6" w:rsidRPr="001B32FA" w:rsidRDefault="009C0DF6" w:rsidP="009C0DF6">
            <w:pPr>
              <w:rPr>
                <w:sz w:val="10"/>
                <w:lang w:val="en-US"/>
              </w:rPr>
            </w:pPr>
          </w:p>
        </w:tc>
        <w:tc>
          <w:tcPr>
            <w:tcW w:w="2802" w:type="dxa"/>
            <w:shd w:val="clear" w:color="auto" w:fill="000000" w:themeFill="text1"/>
          </w:tcPr>
          <w:p w14:paraId="7A41FEAC" w14:textId="77777777" w:rsidR="009C0DF6" w:rsidRPr="001B32FA" w:rsidRDefault="009C0DF6" w:rsidP="009C0DF6">
            <w:pPr>
              <w:rPr>
                <w:sz w:val="10"/>
                <w:lang w:val="en-US"/>
              </w:rPr>
            </w:pPr>
          </w:p>
        </w:tc>
      </w:tr>
    </w:tbl>
    <w:p w14:paraId="67DAE886" w14:textId="0C510FC7" w:rsidR="00D6094D" w:rsidRPr="001B32FA" w:rsidRDefault="009C0DF6" w:rsidP="004005D3">
      <w:pPr>
        <w:ind w:left="-2268" w:right="2100"/>
        <w:rPr>
          <w:rFonts w:ascii="Times New Roman"/>
          <w:lang w:val="en-US"/>
        </w:rPr>
      </w:pPr>
      <w:r w:rsidRPr="001B32FA">
        <w:rPr>
          <w:noProof/>
          <w:lang w:val="en-US"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460CCA4" wp14:editId="7BDF0895">
                <wp:simplePos x="0" y="0"/>
                <wp:positionH relativeFrom="page">
                  <wp:posOffset>473075</wp:posOffset>
                </wp:positionH>
                <wp:positionV relativeFrom="page">
                  <wp:posOffset>1511935</wp:posOffset>
                </wp:positionV>
                <wp:extent cx="1369695" cy="1921510"/>
                <wp:effectExtent l="0" t="0" r="1905" b="8890"/>
                <wp:wrapNone/>
                <wp:docPr id="1" name="Textfeld 1" descr="Invoice form heading text box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9695" cy="19215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DF4B9D" w14:textId="6DFC6EE3" w:rsidR="00807BBB" w:rsidRPr="00807BBB" w:rsidRDefault="00D6094D" w:rsidP="00D6094D">
                            <w:pPr>
                              <w:pStyle w:val="Formularberschrift"/>
                              <w:ind w:right="-263"/>
                            </w:pPr>
                            <w:r>
                              <w:t>Address</w:t>
                            </w:r>
                          </w:p>
                          <w:p w14:paraId="0F6472D8" w14:textId="77777777" w:rsidR="004C1B98" w:rsidRDefault="004C1B98" w:rsidP="00D6094D">
                            <w:pPr>
                              <w:pStyle w:val="Formulartext"/>
                              <w:ind w:right="-263"/>
                            </w:pPr>
                            <w:r>
                              <w:t xml:space="preserve">Happy Client</w:t>
                            </w:r>
                            <w:r w:rsidR="007D436A" w:rsidRPr="00807BBB">
                              <w:br/>
                            </w:r>
                            <w:r>
                              <w:t xml:space="preserve">Hopestrasse 1</w:t>
                            </w:r>
                            <w:r w:rsidR="007D436A" w:rsidRPr="00807BBB">
                              <w:br/>
                            </w:r>
                            <w:r>
                              <w:t xml:space="preserve">Bremen</w:t>
                            </w:r>
                          </w:p>
                          <w:p w14:paraId="1B9693C6" w14:textId="77777777" w:rsidR="00AF13F5" w:rsidRPr="00807BBB" w:rsidRDefault="004C1B98" w:rsidP="00D6094D">
                            <w:pPr>
                              <w:pStyle w:val="Formulartext"/>
                              <w:ind w:right="-263"/>
                            </w:pPr>
                            <w:r>
                              <w:t xml:space="preserve">28195</w:t>
                            </w:r>
                          </w:p>
                          <w:p w14:paraId="0A3457E3" w14:textId="04901C46" w:rsidR="00807BBB" w:rsidRDefault="00D6094D" w:rsidP="00D6094D">
                            <w:pPr>
                              <w:pStyle w:val="Formularberschrift"/>
                              <w:ind w:right="-263"/>
                            </w:pPr>
                            <w:r>
                              <w:t>Attention:</w:t>
                            </w:r>
                          </w:p>
                          <w:p w14:paraId="151C447B" w14:textId="77777777" w:rsidR="00AF13F5" w:rsidRDefault="004C1B98" w:rsidP="00D6094D">
                            <w:pPr>
                              <w:pStyle w:val="Formulartext"/>
                              <w:ind w:right="-263"/>
                            </w:pPr>
                            <w:r>
                              <w:t xml:space="preserve">Happy Manager</w:t>
                            </w:r>
                            <w:r w:rsidRPr="004C1B98">
                              <w:t xml:space="preserve"/>
                            </w:r>
                            <w:r>
                              <w:t xml:space="preserve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60CCA4" id="_x0000_t202" coordsize="21600,21600" o:spt="202" path="m0,0l0,21600,21600,21600,21600,0xe">
                <v:stroke joinstyle="miter"/>
                <v:path gradientshapeok="t" o:connecttype="rect"/>
              </v:shapetype>
              <v:shape id="Textfeld 1" o:spid="_x0000_s1026" type="#_x0000_t202" alt="Invoice form heading text box" style="position:absolute;left:0;text-align:left;margin-left:37.25pt;margin-top:119.05pt;width:107.85pt;height:151.3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" filled="f" stroked="f" strokeweight=".5pt">
                <v:textbox inset="0,0,0,0">
                  <w:txbxContent>
                    <w:p w14:paraId="16DF4B9D" w14:textId="6DFC6EE3" w:rsidR="00807BBB" w:rsidRPr="00807BBB" w:rsidRDefault="00D6094D" w:rsidP="00D6094D">
                      <w:pPr>
                        <w:pStyle w:val="Formularberschrift"/>
                        <w:ind w:right="-263"/>
                      </w:pPr>
                      <w:r>
                        <w:t>Address</w:t>
                      </w:r>
                    </w:p>
                    <w:p w14:paraId="0F6472D8" w14:textId="77777777" w:rsidR="004C1B98" w:rsidRDefault="004C1B98" w:rsidP="00D6094D">
                      <w:pPr>
                        <w:pStyle w:val="Formulartext"/>
                        <w:ind w:right="-263"/>
                      </w:pPr>
                      <w:r>
                        <w:t xml:space="preserve">Happy Client</w:t>
                      </w:r>
                      <w:r w:rsidR="007D436A" w:rsidRPr="00807BBB">
                        <w:br/>
                      </w:r>
                      <w:r>
                        <w:t xml:space="preserve">Hopestrasse 1</w:t>
                      </w:r>
                      <w:r w:rsidR="007D436A" w:rsidRPr="00807BBB">
                        <w:br/>
                      </w:r>
                      <w:r>
                        <w:t xml:space="preserve">Bremen</w:t>
                      </w:r>
                    </w:p>
                    <w:p w14:paraId="1B9693C6" w14:textId="77777777" w:rsidR="00AF13F5" w:rsidRPr="00807BBB" w:rsidRDefault="004C1B98" w:rsidP="00D6094D">
                      <w:pPr>
                        <w:pStyle w:val="Formulartext"/>
                        <w:ind w:right="-263"/>
                      </w:pPr>
                      <w:r>
                        <w:t xml:space="preserve">28195</w:t>
                      </w:r>
                    </w:p>
                    <w:p w14:paraId="0A3457E3" w14:textId="04901C46" w:rsidR="00807BBB" w:rsidRDefault="00D6094D" w:rsidP="00D6094D">
                      <w:pPr>
                        <w:pStyle w:val="Formularberschrift"/>
                        <w:ind w:right="-263"/>
                      </w:pPr>
                      <w:r>
                        <w:t>Attention:</w:t>
                      </w:r>
                    </w:p>
                    <w:p w14:paraId="151C447B" w14:textId="77777777" w:rsidR="00AF13F5" w:rsidRDefault="004C1B98" w:rsidP="00D6094D">
                      <w:pPr>
                        <w:pStyle w:val="Formulartext"/>
                        <w:ind w:right="-263"/>
                      </w:pPr>
                      <w:r>
                        <w:t xml:space="preserve">Happy Manager</w:t>
                      </w:r>
                      <w:r w:rsidRPr="004C1B98">
                        <w:t xml:space="preserve"/>
                      </w:r>
                      <w:r>
                        <w:t xml:space="preserve"/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0ECDF7D8" w14:textId="77777777" w:rsidR="009C0DF6" w:rsidRPr="001B32FA" w:rsidRDefault="009C0DF6" w:rsidP="009C0DF6">
      <w:pPr>
        <w:ind w:left="142" w:right="2100"/>
        <w:rPr>
          <w:lang w:val="en-US"/>
        </w:rPr>
      </w:pPr>
    </w:p>
    <w:p w14:paraId="36593DFB" w14:textId="0C77D303" w:rsidR="009C0DF6" w:rsidRPr="001B32FA" w:rsidRDefault="009C0DF6" w:rsidP="009C0DF6">
      <w:pPr>
        <w:ind w:left="142" w:right="2100"/>
        <w:rPr>
          <w:rStyle w:val="Strong"/>
          <w:lang w:val="en-US"/>
        </w:rPr>
      </w:pPr>
      <w:r w:rsidRPr="001B32FA">
        <w:rPr>
          <w:rStyle w:val="Strong"/>
          <w:lang w:val="en-US"/>
        </w:rPr>
        <w:t xml:space="preserve">Hello Happy Manager,</w:t>
      </w:r>
    </w:p>
    <w:p w14:paraId="28B3956A" w14:textId="5CB9B0D3" w:rsidR="009C0DF6" w:rsidRPr="001B32FA" w:rsidRDefault="009C0DF6" w:rsidP="009C0DF6">
      <w:pPr>
        <w:ind w:left="142" w:right="2100"/>
        <w:rPr>
          <w:lang w:val="en-US"/>
        </w:rPr>
      </w:pPr>
      <w:r w:rsidRPr="001B32FA">
        <w:rPr>
          <w:lang w:val="en-US"/>
        </w:rPr>
        <w:t>Thank you for your continued business! Below you will find a description of the projects we did this month followed by a summary and the total.</w:t>
      </w:r>
    </w:p>
    <w:p w14:paraId="61859533" w14:textId="77777777" w:rsidR="009C0DF6" w:rsidRPr="001B32FA" w:rsidRDefault="009C0DF6" w:rsidP="009C0DF6">
      <w:pPr>
        <w:ind w:left="142" w:right="2100"/>
        <w:rPr>
          <w:lang w:val="en-US"/>
        </w:rPr>
      </w:pPr>
      <w:bookmarkStart w:id="0" w:name="_GoBack"/>
      <w:bookmarkEnd w:id="0"/>
    </w:p>
    <w:p w14:paraId="427BD743" w14:textId="77777777" w:rsidR="009C0DF6" w:rsidRPr="001B32FA" w:rsidRDefault="009C0DF6" w:rsidP="009C0DF6">
      <w:pPr>
        <w:ind w:left="142" w:right="2100"/>
        <w:rPr>
          <w:lang w:val="en-US"/>
        </w:rPr>
      </w:pPr>
    </w:p>
    <w:p w14:paraId="23FDF6A4" w14:textId="77777777" w:rsidR="009C0DF6" w:rsidRPr="001B32FA" w:rsidRDefault="009C0DF6" w:rsidP="009C0DF6">
      <w:pPr>
        <w:ind w:left="142" w:right="2100"/>
        <w:rPr>
          <w:lang w:val="en-US"/>
        </w:rPr>
      </w:pPr>
    </w:p>
    <w:p w14:paraId="60EBA820" w14:textId="77777777" w:rsidR="009C0DF6" w:rsidRPr="001B32FA" w:rsidRDefault="009C0DF6" w:rsidP="009C0DF6">
      <w:pPr>
        <w:ind w:left="142" w:right="2100"/>
        <w:rPr>
          <w:lang w:val="en-US"/>
        </w:rPr>
      </w:pPr>
    </w:p>
    <w:p w14:paraId="4B9DB674" w14:textId="77777777" w:rsidR="009C0DF6" w:rsidRPr="001B32FA" w:rsidRDefault="009C0DF6" w:rsidP="009C0DF6">
      <w:pPr>
        <w:ind w:left="142" w:right="2100"/>
        <w:rPr>
          <w:lang w:val="en-US"/>
        </w:rPr>
      </w:pPr>
    </w:p>
    <w:p w14:paraId="0BBC078B" w14:textId="77777777" w:rsidR="000777C5" w:rsidRPr="001B32FA" w:rsidRDefault="000777C5" w:rsidP="009C0DF6">
      <w:pPr>
        <w:ind w:left="142" w:right="2100"/>
        <w:rPr>
          <w:lang w:val="en-US"/>
        </w:rPr>
      </w:pPr>
    </w:p>
    <w:p w14:paraId="477A2075" w14:textId="77777777" w:rsidR="000777C5" w:rsidRPr="001B32FA" w:rsidRDefault="000777C5" w:rsidP="009C0DF6">
      <w:pPr>
        <w:ind w:left="142" w:right="2100"/>
        <w:rPr>
          <w:lang w:val="en-US"/>
        </w:rPr>
      </w:pPr>
    </w:p>
    <w:p w14:paraId="333C14DA" w14:textId="77777777" w:rsidR="000777C5" w:rsidRPr="001B32FA" w:rsidRDefault="000777C5" w:rsidP="009C0DF6">
      <w:pPr>
        <w:ind w:left="142" w:right="2100"/>
        <w:rPr>
          <w:lang w:val="en-US"/>
        </w:rPr>
      </w:pPr>
    </w:p>
    <w:p w14:paraId="22F8BBB3" w14:textId="77777777" w:rsidR="000777C5" w:rsidRPr="001B32FA" w:rsidRDefault="000777C5" w:rsidP="009C0DF6">
      <w:pPr>
        <w:ind w:left="142" w:right="2100"/>
        <w:rPr>
          <w:lang w:val="en-US"/>
        </w:rPr>
      </w:pPr>
    </w:p>
    <w:p w14:paraId="3B4586F6" w14:textId="77777777" w:rsidR="000777C5" w:rsidRPr="001B32FA" w:rsidRDefault="000777C5" w:rsidP="009C0DF6">
      <w:pPr>
        <w:ind w:left="142" w:right="2100"/>
        <w:rPr>
          <w:lang w:val="en-US"/>
        </w:rPr>
      </w:pPr>
    </w:p>
    <w:p w14:paraId="75576966" w14:textId="77777777" w:rsidR="000777C5" w:rsidRPr="001B32FA" w:rsidRDefault="000777C5" w:rsidP="009C0DF6">
      <w:pPr>
        <w:ind w:left="142" w:right="2100"/>
        <w:rPr>
          <w:lang w:val="en-US"/>
        </w:rPr>
      </w:pPr>
    </w:p>
    <w:p w14:paraId="35736CAF" w14:textId="77777777" w:rsidR="000777C5" w:rsidRPr="001B32FA" w:rsidRDefault="000777C5" w:rsidP="009C0DF6">
      <w:pPr>
        <w:ind w:left="142" w:right="2100"/>
        <w:rPr>
          <w:lang w:val="en-US"/>
        </w:rPr>
      </w:pPr>
    </w:p>
    <w:p w14:paraId="281D4E84" w14:textId="77777777" w:rsidR="000777C5" w:rsidRPr="001B32FA" w:rsidRDefault="000777C5" w:rsidP="009C0DF6">
      <w:pPr>
        <w:ind w:left="142" w:right="2100"/>
        <w:rPr>
          <w:lang w:val="en-US"/>
        </w:rPr>
      </w:pPr>
    </w:p>
    <w:p w14:paraId="0759E8BC" w14:textId="77777777" w:rsidR="000777C5" w:rsidRPr="001B32FA" w:rsidRDefault="000777C5" w:rsidP="009C0DF6">
      <w:pPr>
        <w:ind w:left="142" w:right="2100"/>
        <w:rPr>
          <w:lang w:val="en-US"/>
        </w:rPr>
      </w:pPr>
    </w:p>
    <w:p w14:paraId="1F42326A" w14:textId="77777777" w:rsidR="000777C5" w:rsidRPr="001B32FA" w:rsidRDefault="000777C5" w:rsidP="009C0DF6">
      <w:pPr>
        <w:ind w:left="142" w:right="2100"/>
        <w:rPr>
          <w:lang w:val="en-US"/>
        </w:rPr>
      </w:pPr>
    </w:p>
    <w:p w14:paraId="4994D63D" w14:textId="77777777" w:rsidR="000777C5" w:rsidRPr="001B32FA" w:rsidRDefault="000777C5" w:rsidP="009C0DF6">
      <w:pPr>
        <w:ind w:left="142" w:right="2100"/>
        <w:rPr>
          <w:lang w:val="en-US"/>
        </w:rPr>
      </w:pPr>
    </w:p>
    <w:p w14:paraId="6DEBB1CE" w14:textId="77777777" w:rsidR="000777C5" w:rsidRPr="001B32FA" w:rsidRDefault="000777C5" w:rsidP="009C0DF6">
      <w:pPr>
        <w:ind w:left="142" w:right="2100"/>
        <w:rPr>
          <w:lang w:val="en-US"/>
        </w:rPr>
      </w:pPr>
    </w:p>
    <w:p w14:paraId="06112F44" w14:textId="77777777" w:rsidR="000777C5" w:rsidRPr="001B32FA" w:rsidRDefault="000777C5" w:rsidP="009C0DF6">
      <w:pPr>
        <w:ind w:left="142" w:right="2100"/>
        <w:rPr>
          <w:lang w:val="en-US"/>
        </w:rPr>
      </w:pPr>
    </w:p>
    <w:p w14:paraId="7C6D7061" w14:textId="77777777" w:rsidR="009C0DF6" w:rsidRPr="001B32FA" w:rsidRDefault="009C0DF6" w:rsidP="009C0DF6">
      <w:pPr>
        <w:ind w:left="142" w:right="2100"/>
        <w:rPr>
          <w:lang w:val="en-US"/>
        </w:rPr>
      </w:pPr>
    </w:p>
    <w:p w14:paraId="18AB97C9" w14:textId="7E64D96B" w:rsidR="009C0DF6" w:rsidRPr="001B32FA" w:rsidRDefault="009C0DF6" w:rsidP="002A38E4">
      <w:pPr>
        <w:pStyle w:val="ListParagraph"/>
        <w:numPr>
          <w:ilvl w:val="0"/>
          <w:numId w:val="1"/>
        </w:numPr>
        <w:tabs>
          <w:tab w:val="right" w:leader="dot" w:pos="8196"/>
        </w:tabs>
        <w:ind w:right="-26"/>
        <w:rPr>
          <w:lang w:val="en-US"/>
        </w:rPr>
      </w:pPr>
      <w:r w:rsidRPr="001B32FA">
        <w:rPr>
          <w:lang w:val="en-US"/>
        </w:rPr>
        <w:t>[Add a custom create description]</w:t>
      </w:r>
      <w:r w:rsidRPr="001B32FA">
        <w:rPr>
          <w:lang w:val="en-US"/>
        </w:rPr>
        <w:tab/>
        <w:t xml:space="preserve">1.0 Days at  85.00</w:t>
      </w:r>
      <w:r w:rsidR="009D3742" w:rsidRPr="001B32FA">
        <w:rPr>
          <w:lang w:val="en-US"/>
        </w:rPr>
        <w:t/>
      </w:r>
      <w:r w:rsidRPr="001B32FA">
        <w:rPr>
          <w:lang w:val="en-US"/>
        </w:rPr>
        <w:t xml:space="preserve"> $</w:t>
      </w:r>
    </w:p>
    <w:p w14:paraId="34A2B22D" w14:textId="5A75462C" w:rsidR="009C0DF6" w:rsidRPr="001B32FA" w:rsidRDefault="009C0DF6" w:rsidP="002A38E4">
      <w:pPr>
        <w:pStyle w:val="ListParagraph"/>
        <w:numPr>
          <w:ilvl w:val="0"/>
          <w:numId w:val="1"/>
        </w:numPr>
        <w:tabs>
          <w:tab w:val="right" w:leader="dot" w:pos="8196"/>
        </w:tabs>
        <w:ind w:right="-26"/>
        <w:rPr>
          <w:lang w:val="en-US"/>
        </w:rPr>
      </w:pPr>
      <w:r w:rsidRPr="001B32FA">
        <w:rPr>
          <w:lang w:val="en-US"/>
        </w:rPr>
        <w:t>[Add a custom admin description]</w:t>
      </w:r>
      <w:r w:rsidRPr="001B32FA">
        <w:rPr>
          <w:lang w:val="en-US"/>
        </w:rPr>
        <w:tab/>
        <w:t xml:space="preserve">12.0 Days at  660.00</w:t>
      </w:r>
      <w:r w:rsidR="009D3742" w:rsidRPr="001B32FA">
        <w:rPr>
          <w:lang w:val="en-US"/>
        </w:rPr>
        <w:t/>
      </w:r>
      <w:r w:rsidRPr="001B32FA">
        <w:rPr>
          <w:lang w:val="en-US"/>
        </w:rPr>
        <w:t xml:space="preserve"> $</w:t>
      </w:r>
    </w:p>
    <w:p w14:paraId="369CB398" w14:textId="77777777" w:rsidR="009C0DF6" w:rsidRPr="001B32FA" w:rsidRDefault="009C0DF6" w:rsidP="009C0DF6">
      <w:pPr>
        <w:ind w:left="142" w:right="2100"/>
        <w:rPr>
          <w:lang w:val="en-US"/>
        </w:rPr>
      </w:pPr>
    </w:p>
    <w:p w14:paraId="35AA9154" w14:textId="765BDB79" w:rsidR="009C0DF6" w:rsidRPr="001B32FA" w:rsidRDefault="009C0DF6" w:rsidP="009C0DF6">
      <w:pPr>
        <w:ind w:left="142" w:right="2100"/>
        <w:rPr>
          <w:lang w:val="en-US"/>
        </w:rPr>
      </w:pPr>
      <w:r w:rsidRPr="001B32FA">
        <w:rPr>
          <w:noProof/>
          <w:lang w:val="en-US"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CFFA579" wp14:editId="584482CF">
                <wp:simplePos x="0" y="0"/>
                <wp:positionH relativeFrom="column">
                  <wp:posOffset>184150</wp:posOffset>
                </wp:positionH>
                <wp:positionV relativeFrom="paragraph">
                  <wp:posOffset>81280</wp:posOffset>
                </wp:positionV>
                <wp:extent cx="4953000" cy="0"/>
                <wp:effectExtent l="0" t="0" r="25400" b="2540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530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B12BE8" id="Straight Connector 13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.5pt,6.4pt" to="404.5pt,6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" strokecolor="#ee3a15 [3044]"/>
            </w:pict>
          </mc:Fallback>
        </mc:AlternateContent>
      </w:r>
    </w:p>
    <w:p w14:paraId="3823470B" w14:textId="56966F2B" w:rsidR="00D6094D" w:rsidRPr="001B32FA" w:rsidRDefault="009C0DF6" w:rsidP="008E5FCD">
      <w:pPr>
        <w:ind w:left="142" w:right="-26"/>
        <w:jc w:val="right"/>
        <w:rPr>
          <w:sz w:val="22"/>
          <w:szCs w:val="22"/>
          <w:lang w:val="en-US"/>
        </w:rPr>
      </w:pPr>
      <w:r w:rsidRPr="001B32FA">
        <w:rPr>
          <w:sz w:val="22"/>
          <w:szCs w:val="22"/>
          <w:lang w:val="en-US"/>
        </w:rPr>
        <w:t xml:space="preserve">Pre: </w:t>
      </w:r>
      <w:r w:rsidR="00D6094D" w:rsidRPr="001B32FA">
        <w:rPr>
          <w:sz w:val="22"/>
          <w:szCs w:val="22"/>
          <w:lang w:val="en-US"/>
        </w:rPr>
        <w:t xml:space="preserve"> 745.00</w:t>
      </w:r>
      <w:r w:rsidRPr="001B32FA">
        <w:rPr>
          <w:sz w:val="22"/>
          <w:szCs w:val="22"/>
          <w:lang w:val="en-US"/>
        </w:rPr>
        <w:t xml:space="preserve"> $</w:t>
      </w:r>
    </w:p>
    <w:p w14:paraId="08B48975" w14:textId="4E885B6A" w:rsidR="00D6094D" w:rsidRPr="001B32FA" w:rsidRDefault="009C0DF6" w:rsidP="008E5FCD">
      <w:pPr>
        <w:ind w:left="142" w:right="-26"/>
        <w:jc w:val="right"/>
        <w:rPr>
          <w:sz w:val="22"/>
          <w:szCs w:val="22"/>
          <w:lang w:val="en-US"/>
        </w:rPr>
      </w:pPr>
      <w:r w:rsidRPr="001B32FA">
        <w:rPr>
          <w:sz w:val="22"/>
          <w:szCs w:val="22"/>
          <w:lang w:val="en-US"/>
        </w:rPr>
        <w:t xml:space="preserve">Tax: </w:t>
      </w:r>
      <w:r w:rsidR="00D6094D" w:rsidRPr="001B32FA">
        <w:rPr>
          <w:sz w:val="22"/>
          <w:szCs w:val="22"/>
          <w:lang w:val="en-US"/>
        </w:rPr>
        <w:t xml:space="preserve"> 59.60</w:t>
      </w:r>
      <w:r w:rsidRPr="001B32FA">
        <w:rPr>
          <w:sz w:val="22"/>
          <w:szCs w:val="22"/>
          <w:lang w:val="en-US"/>
        </w:rPr>
        <w:t xml:space="preserve"> $</w:t>
      </w:r>
    </w:p>
    <w:p w14:paraId="5628E8A4" w14:textId="0434DB00" w:rsidR="00D6094D" w:rsidRPr="001B32FA" w:rsidRDefault="009C0DF6" w:rsidP="008E5FCD">
      <w:pPr>
        <w:ind w:left="142" w:right="-26"/>
        <w:jc w:val="right"/>
        <w:rPr>
          <w:lang w:val="en-US"/>
        </w:rPr>
      </w:pPr>
      <w:r w:rsidRPr="001B32FA">
        <w:rPr>
          <w:lang w:val="en-US"/>
        </w:rPr>
        <w:t xml:space="preserve">Total: </w:t>
      </w:r>
      <w:r w:rsidR="00D6094D" w:rsidRPr="001B32FA">
        <w:rPr>
          <w:lang w:val="en-US"/>
        </w:rPr>
        <w:t xml:space="preserve"> 804.60</w:t>
      </w:r>
      <w:r w:rsidRPr="001B32FA">
        <w:rPr>
          <w:lang w:val="en-US"/>
        </w:rPr>
        <w:t xml:space="preserve"> $</w:t>
      </w:r>
    </w:p>
    <w:p w14:paraId="5D5836A2" w14:textId="1C34C284" w:rsidR="005F5ADB" w:rsidRPr="001B32FA" w:rsidRDefault="005F5ADB" w:rsidP="008E5FCD">
      <w:pPr>
        <w:ind w:right="-26"/>
        <w:rPr>
          <w:lang w:val="en-US"/>
        </w:rPr>
      </w:pPr>
      <w:r w:rsidRPr="001B32FA">
        <w:rPr>
          <w:lang w:val="en-US"/>
        </w:rPr>
        <w:br w:type="page"/>
      </w:r>
    </w:p>
    <w:p w14:paraId="27994D19" w14:textId="7C5E61C8" w:rsidR="00D6094D" w:rsidRPr="001B32FA" w:rsidRDefault="00D6094D" w:rsidP="004005D3">
      <w:pPr>
        <w:ind w:left="-2268" w:right="2100"/>
        <w:rPr>
          <w:lang w:val="en-US"/>
        </w:rPr>
      </w:pPr>
      <w:r w:rsidRPr="001B32FA">
        <w:rPr>
          <w:lang w:val="en-US"/>
        </w:rPr>
        <w:lastRenderedPageBreak/>
        <w:t/>
      </w:r>
    </w:p>
    <w:sectPr w:rsidR="00D6094D" w:rsidRPr="001B32FA" w:rsidSect="005F5ADB">
      <w:footerReference w:type="default" r:id="rId12"/>
      <w:footerReference w:type="first" r:id="rId13"/>
      <w:pgSz w:w="11907" w:h="16839" w:code="9"/>
      <w:pgMar w:top="1148" w:right="700" w:bottom="3061" w:left="3011" w:header="1148" w:footer="709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E7683D4" w14:textId="77777777" w:rsidR="00F54AAA" w:rsidRDefault="00F54AAA">
      <w:r>
        <w:separator/>
      </w:r>
    </w:p>
    <w:p w14:paraId="13AC3376" w14:textId="77777777" w:rsidR="00F54AAA" w:rsidRDefault="00F54AAA"/>
  </w:endnote>
  <w:endnote w:type="continuationSeparator" w:id="0">
    <w:p w14:paraId="18654853" w14:textId="77777777" w:rsidR="00F54AAA" w:rsidRDefault="00F54AAA">
      <w:r>
        <w:continuationSeparator/>
      </w:r>
    </w:p>
    <w:p w14:paraId="00945A65" w14:textId="77777777" w:rsidR="00F54AAA" w:rsidRDefault="00F54AA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6410" w:type="pct"/>
      <w:jc w:val="right"/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  <w:tblDescription w:val="Kontaktinformationenrmation"/>
    </w:tblPr>
    <w:tblGrid>
      <w:gridCol w:w="8194"/>
      <w:gridCol w:w="281"/>
      <w:gridCol w:w="2032"/>
    </w:tblGrid>
    <w:tr w:rsidR="005F5ADB" w14:paraId="1C44D5CB" w14:textId="77777777" w:rsidTr="00D27370">
      <w:trPr>
        <w:jc w:val="right"/>
      </w:trPr>
      <w:tc>
        <w:tcPr>
          <w:tcW w:w="8424" w:type="dxa"/>
        </w:tcPr>
        <w:p w14:paraId="1A9DC3AC" w14:textId="77777777" w:rsidR="005F5ADB" w:rsidRDefault="005F5ADB" w:rsidP="00D27370">
          <w:pPr>
            <w:pStyle w:val="Organisation"/>
          </w:pPr>
          <w:r>
            <w:t>My Acme Company</w:t>
          </w:r>
        </w:p>
        <w:tbl>
          <w:tblPr>
            <w:tblW w:w="5000" w:type="pct"/>
            <w:tblBorders>
              <w:top w:val="single" w:sz="8" w:space="0" w:color="000000" w:themeColor="text1"/>
            </w:tblBorders>
            <w:tblLayout w:type="fixed"/>
            <w:tblCellMar>
              <w:left w:w="0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2758"/>
            <w:gridCol w:w="2714"/>
            <w:gridCol w:w="2722"/>
          </w:tblGrid>
          <w:tr w:rsidR="005F5ADB" w14:paraId="25F8C080" w14:textId="77777777" w:rsidTr="00D27370">
            <w:trPr>
              <w:trHeight w:hRule="exact" w:val="144"/>
            </w:trPr>
            <w:tc>
              <w:tcPr>
                <w:tcW w:w="1683" w:type="pct"/>
              </w:tcPr>
              <w:p w14:paraId="31686E8F" w14:textId="77777777" w:rsidR="005F5ADB" w:rsidRDefault="005F5ADB" w:rsidP="00D27370"/>
            </w:tc>
            <w:tc>
              <w:tcPr>
                <w:tcW w:w="1656" w:type="pct"/>
              </w:tcPr>
              <w:p w14:paraId="0E662BF5" w14:textId="77777777" w:rsidR="005F5ADB" w:rsidRDefault="005F5ADB" w:rsidP="00D27370"/>
            </w:tc>
            <w:tc>
              <w:tcPr>
                <w:tcW w:w="1661" w:type="pct"/>
              </w:tcPr>
              <w:p w14:paraId="00B11ED7" w14:textId="77777777" w:rsidR="005F5ADB" w:rsidRDefault="005F5ADB" w:rsidP="00D27370"/>
            </w:tc>
          </w:tr>
          <w:tr w:rsidR="005F5ADB" w14:paraId="7A31E10E" w14:textId="77777777" w:rsidTr="00D27370">
            <w:tc>
              <w:tcPr>
                <w:tcW w:w="1683" w:type="pct"/>
                <w:tcMar>
                  <w:bottom w:w="144" w:type="dxa"/>
                </w:tcMar>
              </w:tcPr>
              <w:p w14:paraId="52FDB04A" w14:textId="36815E29" w:rsidR="005F5ADB" w:rsidRDefault="005F5ADB" w:rsidP="00D27370">
                <w:pPr>
                  <w:pStyle w:val="Footer"/>
                </w:pPr>
                <w:r>
                  <w:rPr>
                    <w:rStyle w:val="Strong"/>
                  </w:rPr>
                  <w:t>Tel:</w:t>
                </w:r>
                <w:r>
                  <w:t xml:space="preserve"> +</w:t>
                </w:r>
                <w:r w:rsidR="00C64409">
                  <w:t>1</w:t>
                </w:r>
                <w:r>
                  <w:t xml:space="preserve"> </w:t>
                </w:r>
                <w:r w:rsidR="00C64409">
                  <w:t>555</w:t>
                </w:r>
                <w:r>
                  <w:t xml:space="preserve"> 999 9999</w:t>
                </w:r>
              </w:p>
              <w:p w14:paraId="6960D84A" w14:textId="702746B3" w:rsidR="005F5ADB" w:rsidRDefault="005F5ADB" w:rsidP="00C64409">
                <w:pPr>
                  <w:pStyle w:val="Footer"/>
                </w:pPr>
                <w:r>
                  <w:rPr>
                    <w:rStyle w:val="Strong"/>
                  </w:rPr>
                  <w:t>Fax:</w:t>
                </w:r>
                <w:r>
                  <w:t xml:space="preserve"> +</w:t>
                </w:r>
                <w:r w:rsidR="00C64409">
                  <w:t>1</w:t>
                </w:r>
                <w:r>
                  <w:t xml:space="preserve"> </w:t>
                </w:r>
                <w:r w:rsidR="00C64409">
                  <w:t>555 999 9990</w:t>
                </w:r>
              </w:p>
            </w:tc>
            <w:tc>
              <w:tcPr>
                <w:tcW w:w="1656" w:type="pct"/>
                <w:tcMar>
                  <w:bottom w:w="144" w:type="dxa"/>
                </w:tcMar>
              </w:tcPr>
              <w:p w14:paraId="43568977" w14:textId="46566E5A" w:rsidR="005F5ADB" w:rsidRDefault="00C64409" w:rsidP="00D27370">
                <w:pPr>
                  <w:pStyle w:val="Footer"/>
                </w:pPr>
                <w:r>
                  <w:t>45th Rando Street</w:t>
                </w:r>
              </w:p>
              <w:p w14:paraId="69E47A5C" w14:textId="26539BC4" w:rsidR="005F5ADB" w:rsidRDefault="00C64409" w:rsidP="00396D7C">
                <w:pPr>
                  <w:pStyle w:val="Footer"/>
                </w:pPr>
                <w:r>
                  <w:t>Seattle</w:t>
                </w:r>
                <w:r w:rsidR="00396D7C">
                  <w:t>, 98101</w:t>
                </w:r>
              </w:p>
            </w:tc>
            <w:tc>
              <w:tcPr>
                <w:tcW w:w="1661" w:type="pct"/>
                <w:tcMar>
                  <w:bottom w:w="144" w:type="dxa"/>
                </w:tcMar>
              </w:tcPr>
              <w:p w14:paraId="7D371D58" w14:textId="77777777" w:rsidR="005F5ADB" w:rsidRDefault="005F5ADB" w:rsidP="00D27370">
                <w:pPr>
                  <w:pStyle w:val="Footer"/>
                </w:pPr>
                <w:r>
                  <w:t>www.acmecompany.com</w:t>
                </w:r>
              </w:p>
              <w:p w14:paraId="466DB7D3" w14:textId="77777777" w:rsidR="005F5ADB" w:rsidRDefault="005F5ADB" w:rsidP="00D27370">
                <w:pPr>
                  <w:pStyle w:val="Footer"/>
                </w:pPr>
                <w:r>
                  <w:t>boss@acmecompany.com</w:t>
                </w:r>
              </w:p>
            </w:tc>
          </w:tr>
        </w:tbl>
        <w:p w14:paraId="6693DA42" w14:textId="77777777" w:rsidR="005F5ADB" w:rsidRDefault="005F5ADB" w:rsidP="00D27370">
          <w:pPr>
            <w:pStyle w:val="Footer"/>
          </w:pPr>
        </w:p>
      </w:tc>
      <w:tc>
        <w:tcPr>
          <w:tcW w:w="288" w:type="dxa"/>
        </w:tcPr>
        <w:p w14:paraId="5128FFB3" w14:textId="77777777" w:rsidR="005F5ADB" w:rsidRDefault="005F5ADB" w:rsidP="00D27370">
          <w:pPr>
            <w:pStyle w:val="Footer"/>
          </w:pPr>
        </w:p>
      </w:tc>
      <w:sdt>
        <w:sdtPr>
          <w:alias w:val="Auf das Symbol klicken, um das Logo zu ersetzen"/>
          <w:tag w:val="Auf das Symbol klicken, um das Logo zu ersetzen"/>
          <w:id w:val="646555578"/>
          <w:picture/>
        </w:sdtPr>
        <w:sdtEndPr/>
        <w:sdtContent>
          <w:tc>
            <w:tcPr>
              <w:tcW w:w="2088" w:type="dxa"/>
              <w:vAlign w:val="bottom"/>
            </w:tcPr>
            <w:p w14:paraId="2CE65B2F" w14:textId="77777777" w:rsidR="005F5ADB" w:rsidRDefault="005F5ADB" w:rsidP="00D27370">
              <w:pPr>
                <w:pStyle w:val="Grafik"/>
              </w:pPr>
              <w:r>
                <w:rPr>
                  <w:noProof/>
                  <w:lang w:val="en-GB" w:eastAsia="en-GB"/>
                </w:rPr>
                <w:drawing>
                  <wp:inline distT="0" distB="0" distL="0" distR="0" wp14:anchorId="2EC88C40" wp14:editId="5EB93C01">
                    <wp:extent cx="915035" cy="915035"/>
                    <wp:effectExtent l="0" t="0" r="0" b="0"/>
                    <wp:docPr id="11" name="Picture 1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4" name="wolf.png"/>
                            <pic:cNvPicPr/>
                          </pic:nvPicPr>
                          <pic:blipFill>
                            <a:blip r:embed="rId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915035" cy="91503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p>
          </w:tc>
        </w:sdtContent>
      </w:sdt>
    </w:tr>
    <w:tr w:rsidR="005F5ADB" w14:paraId="6C706466" w14:textId="77777777" w:rsidTr="00D27370">
      <w:trPr>
        <w:trHeight w:hRule="exact" w:val="86"/>
        <w:jc w:val="right"/>
      </w:trPr>
      <w:tc>
        <w:tcPr>
          <w:tcW w:w="8424" w:type="dxa"/>
          <w:shd w:val="clear" w:color="auto" w:fill="000000" w:themeFill="text1"/>
        </w:tcPr>
        <w:p w14:paraId="17CA9DAC" w14:textId="77777777" w:rsidR="005F5ADB" w:rsidRDefault="005F5ADB" w:rsidP="00D27370">
          <w:pPr>
            <w:pStyle w:val="Footer"/>
            <w:rPr>
              <w:sz w:val="10"/>
              <w:szCs w:val="10"/>
            </w:rPr>
          </w:pPr>
        </w:p>
      </w:tc>
      <w:tc>
        <w:tcPr>
          <w:tcW w:w="288" w:type="dxa"/>
        </w:tcPr>
        <w:p w14:paraId="530F898E" w14:textId="77777777" w:rsidR="005F5ADB" w:rsidRDefault="005F5ADB" w:rsidP="00D27370">
          <w:pPr>
            <w:pStyle w:val="Footer"/>
            <w:rPr>
              <w:sz w:val="10"/>
              <w:szCs w:val="10"/>
            </w:rPr>
          </w:pPr>
        </w:p>
      </w:tc>
      <w:tc>
        <w:tcPr>
          <w:tcW w:w="2088" w:type="dxa"/>
          <w:shd w:val="clear" w:color="auto" w:fill="000000" w:themeFill="text1"/>
        </w:tcPr>
        <w:p w14:paraId="161CDDA9" w14:textId="77777777" w:rsidR="005F5ADB" w:rsidRDefault="005F5ADB" w:rsidP="00D27370">
          <w:pPr>
            <w:pStyle w:val="Footer"/>
            <w:rPr>
              <w:sz w:val="10"/>
              <w:szCs w:val="10"/>
            </w:rPr>
          </w:pPr>
        </w:p>
      </w:tc>
    </w:tr>
  </w:tbl>
  <w:p w14:paraId="673231B3" w14:textId="77777777" w:rsidR="00AF13F5" w:rsidRDefault="00AF13F5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6410" w:type="pct"/>
      <w:jc w:val="right"/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  <w:tblDescription w:val="Kontaktinformationenrmation"/>
    </w:tblPr>
    <w:tblGrid>
      <w:gridCol w:w="8194"/>
      <w:gridCol w:w="281"/>
      <w:gridCol w:w="2032"/>
    </w:tblGrid>
    <w:tr w:rsidR="00AF13F5" w14:paraId="05EBB32E" w14:textId="77777777">
      <w:trPr>
        <w:jc w:val="right"/>
      </w:trPr>
      <w:tc>
        <w:tcPr>
          <w:tcW w:w="8424" w:type="dxa"/>
        </w:tcPr>
        <w:p w14:paraId="0427581C" w14:textId="77777777" w:rsidR="00AF13F5" w:rsidRDefault="004C1B98">
          <w:pPr>
            <w:pStyle w:val="Organisation"/>
          </w:pPr>
          <w:r>
            <w:t>My Acme Company</w:t>
          </w:r>
        </w:p>
        <w:tbl>
          <w:tblPr>
            <w:tblW w:w="5000" w:type="pct"/>
            <w:tblBorders>
              <w:top w:val="single" w:sz="8" w:space="0" w:color="000000" w:themeColor="text1"/>
            </w:tblBorders>
            <w:tblLayout w:type="fixed"/>
            <w:tblCellMar>
              <w:left w:w="0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2758"/>
            <w:gridCol w:w="2714"/>
            <w:gridCol w:w="2722"/>
          </w:tblGrid>
          <w:tr w:rsidR="00AF13F5" w14:paraId="4FD44E8E" w14:textId="77777777">
            <w:trPr>
              <w:trHeight w:hRule="exact" w:val="144"/>
            </w:trPr>
            <w:tc>
              <w:tcPr>
                <w:tcW w:w="1683" w:type="pct"/>
              </w:tcPr>
              <w:p w14:paraId="746BEEE1" w14:textId="77777777" w:rsidR="00AF13F5" w:rsidRDefault="00AF13F5"/>
            </w:tc>
            <w:tc>
              <w:tcPr>
                <w:tcW w:w="1656" w:type="pct"/>
              </w:tcPr>
              <w:p w14:paraId="6BB81D3B" w14:textId="77777777" w:rsidR="00AF13F5" w:rsidRDefault="00AF13F5"/>
            </w:tc>
            <w:tc>
              <w:tcPr>
                <w:tcW w:w="1661" w:type="pct"/>
              </w:tcPr>
              <w:p w14:paraId="11464511" w14:textId="77777777" w:rsidR="00AF13F5" w:rsidRDefault="00AF13F5"/>
            </w:tc>
          </w:tr>
          <w:tr w:rsidR="00AF13F5" w14:paraId="48076A55" w14:textId="77777777">
            <w:tc>
              <w:tcPr>
                <w:tcW w:w="1683" w:type="pct"/>
                <w:tcMar>
                  <w:bottom w:w="144" w:type="dxa"/>
                </w:tcMar>
              </w:tcPr>
              <w:p w14:paraId="1ED66BF7" w14:textId="77777777" w:rsidR="00AF13F5" w:rsidRDefault="007D436A">
                <w:pPr>
                  <w:pStyle w:val="Footer"/>
                </w:pPr>
                <w:r>
                  <w:rPr>
                    <w:rStyle w:val="Strong"/>
                  </w:rPr>
                  <w:t>Tel:</w:t>
                </w:r>
                <w:r>
                  <w:t xml:space="preserve"> </w:t>
                </w:r>
                <w:r w:rsidR="004C1B98">
                  <w:t>+49 170 999 9999</w:t>
                </w:r>
              </w:p>
              <w:p w14:paraId="22F8960F" w14:textId="77777777" w:rsidR="00AF13F5" w:rsidRDefault="007D436A" w:rsidP="004C1B98">
                <w:pPr>
                  <w:pStyle w:val="Footer"/>
                </w:pPr>
                <w:r>
                  <w:rPr>
                    <w:rStyle w:val="Strong"/>
                  </w:rPr>
                  <w:t>Fax:</w:t>
                </w:r>
                <w:r>
                  <w:t xml:space="preserve"> </w:t>
                </w:r>
                <w:r w:rsidR="004C1B98">
                  <w:t>+49 170 999 9999</w:t>
                </w:r>
              </w:p>
            </w:tc>
            <w:tc>
              <w:tcPr>
                <w:tcW w:w="1656" w:type="pct"/>
                <w:tcMar>
                  <w:bottom w:w="144" w:type="dxa"/>
                </w:tcMar>
              </w:tcPr>
              <w:p w14:paraId="35A1812F" w14:textId="77777777" w:rsidR="00AF13F5" w:rsidRDefault="004C1B98" w:rsidP="004C1B98">
                <w:pPr>
                  <w:pStyle w:val="Footer"/>
                </w:pPr>
                <w:r>
                  <w:t>Randomplatz 1</w:t>
                </w:r>
              </w:p>
              <w:p w14:paraId="0FE5C9B6" w14:textId="77777777" w:rsidR="004C1B98" w:rsidRDefault="004C1B98" w:rsidP="004C1B98">
                <w:pPr>
                  <w:pStyle w:val="Footer"/>
                </w:pPr>
                <w:r>
                  <w:t>10115 Berlin</w:t>
                </w:r>
              </w:p>
            </w:tc>
            <w:tc>
              <w:tcPr>
                <w:tcW w:w="1661" w:type="pct"/>
                <w:tcMar>
                  <w:bottom w:w="144" w:type="dxa"/>
                </w:tcMar>
              </w:tcPr>
              <w:p w14:paraId="7D77F23A" w14:textId="77777777" w:rsidR="00AF13F5" w:rsidRDefault="004C1B98">
                <w:pPr>
                  <w:pStyle w:val="Footer"/>
                </w:pPr>
                <w:r>
                  <w:t>www.acmecompany.com</w:t>
                </w:r>
              </w:p>
              <w:p w14:paraId="7D94943A" w14:textId="77777777" w:rsidR="00AF13F5" w:rsidRDefault="004C1B98" w:rsidP="004C1B98">
                <w:pPr>
                  <w:pStyle w:val="Footer"/>
                </w:pPr>
                <w:r>
                  <w:t>boss@acmecompany.com</w:t>
                </w:r>
              </w:p>
            </w:tc>
          </w:tr>
        </w:tbl>
        <w:p w14:paraId="5F87230E" w14:textId="77777777" w:rsidR="00AF13F5" w:rsidRDefault="00AF13F5">
          <w:pPr>
            <w:pStyle w:val="Footer"/>
          </w:pPr>
        </w:p>
      </w:tc>
      <w:tc>
        <w:tcPr>
          <w:tcW w:w="288" w:type="dxa"/>
        </w:tcPr>
        <w:p w14:paraId="5E58CAAB" w14:textId="77777777" w:rsidR="00AF13F5" w:rsidRDefault="00AF13F5">
          <w:pPr>
            <w:pStyle w:val="Footer"/>
          </w:pPr>
        </w:p>
      </w:tc>
      <w:sdt>
        <w:sdtPr>
          <w:alias w:val="Auf das Symbol klicken, um das Logo zu ersetzen"/>
          <w:tag w:val="Auf das Symbol klicken, um das Logo zu ersetzen"/>
          <w:id w:val="1864166152"/>
          <w:picture/>
        </w:sdtPr>
        <w:sdtEndPr/>
        <w:sdtContent>
          <w:tc>
            <w:tcPr>
              <w:tcW w:w="2088" w:type="dxa"/>
              <w:vAlign w:val="bottom"/>
            </w:tcPr>
            <w:p w14:paraId="0F63E242" w14:textId="77777777" w:rsidR="00AF13F5" w:rsidRDefault="004C1B98" w:rsidP="004C1B98">
              <w:pPr>
                <w:pStyle w:val="Grafik"/>
              </w:pPr>
              <w:r>
                <w:rPr>
                  <w:noProof/>
                  <w:lang w:val="en-GB" w:eastAsia="en-GB"/>
                </w:rPr>
                <w:drawing>
                  <wp:inline distT="0" distB="0" distL="0" distR="0" wp14:anchorId="72ABEF57" wp14:editId="4909C535">
                    <wp:extent cx="915035" cy="915035"/>
                    <wp:effectExtent l="0" t="0" r="0" b="0"/>
                    <wp:docPr id="12" name="Picture 1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4" name="wolf.png"/>
                            <pic:cNvPicPr/>
                          </pic:nvPicPr>
                          <pic:blipFill>
                            <a:blip r:embed="rId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915035" cy="91503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p>
          </w:tc>
        </w:sdtContent>
      </w:sdt>
    </w:tr>
    <w:tr w:rsidR="00AF13F5" w14:paraId="2B1933E4" w14:textId="77777777">
      <w:trPr>
        <w:trHeight w:hRule="exact" w:val="86"/>
        <w:jc w:val="right"/>
      </w:trPr>
      <w:tc>
        <w:tcPr>
          <w:tcW w:w="8424" w:type="dxa"/>
          <w:shd w:val="clear" w:color="auto" w:fill="000000" w:themeFill="text1"/>
        </w:tcPr>
        <w:p w14:paraId="3E459DD7" w14:textId="77777777" w:rsidR="00AF13F5" w:rsidRDefault="00AF13F5">
          <w:pPr>
            <w:pStyle w:val="Footer"/>
            <w:rPr>
              <w:sz w:val="10"/>
              <w:szCs w:val="10"/>
            </w:rPr>
          </w:pPr>
        </w:p>
      </w:tc>
      <w:tc>
        <w:tcPr>
          <w:tcW w:w="288" w:type="dxa"/>
        </w:tcPr>
        <w:p w14:paraId="0FC50871" w14:textId="77777777" w:rsidR="00AF13F5" w:rsidRDefault="00AF13F5">
          <w:pPr>
            <w:pStyle w:val="Footer"/>
            <w:rPr>
              <w:sz w:val="10"/>
              <w:szCs w:val="10"/>
            </w:rPr>
          </w:pPr>
        </w:p>
      </w:tc>
      <w:tc>
        <w:tcPr>
          <w:tcW w:w="2088" w:type="dxa"/>
          <w:shd w:val="clear" w:color="auto" w:fill="000000" w:themeFill="text1"/>
        </w:tcPr>
        <w:p w14:paraId="14E18788" w14:textId="77777777" w:rsidR="00AF13F5" w:rsidRDefault="00AF13F5">
          <w:pPr>
            <w:pStyle w:val="Footer"/>
            <w:rPr>
              <w:sz w:val="10"/>
              <w:szCs w:val="10"/>
            </w:rPr>
          </w:pPr>
        </w:p>
      </w:tc>
    </w:tr>
  </w:tbl>
  <w:p w14:paraId="00E8703F" w14:textId="77777777" w:rsidR="00AF13F5" w:rsidRDefault="00AF13F5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07C6F8A" w14:textId="77777777" w:rsidR="00F54AAA" w:rsidRDefault="00F54AAA">
      <w:r>
        <w:separator/>
      </w:r>
    </w:p>
    <w:p w14:paraId="60CFD786" w14:textId="77777777" w:rsidR="00F54AAA" w:rsidRDefault="00F54AAA"/>
  </w:footnote>
  <w:footnote w:type="continuationSeparator" w:id="0">
    <w:p w14:paraId="39D14868" w14:textId="77777777" w:rsidR="00F54AAA" w:rsidRDefault="00F54AAA">
      <w:r>
        <w:continuationSeparator/>
      </w:r>
    </w:p>
    <w:p w14:paraId="2CD3A123" w14:textId="77777777" w:rsidR="00F54AAA" w:rsidRDefault="00F54AAA"/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2D936FB"/>
    <w:multiLevelType w:val="hybridMultilevel"/>
    <w:tmpl w:val="E1A0776A"/>
    <w:lvl w:ilvl="0" w:tplc="08090001">
      <w:start w:val="1"/>
      <w:numFmt w:val="bullet"/>
      <w:lvlText w:val=""/>
      <w:lvlJc w:val="left"/>
      <w:pPr>
        <w:ind w:left="501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22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94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66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38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10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82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54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261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fullPage" w:percent="62"/>
  <w:activeWritingStyle w:appName="MSWord" w:lang="de-DE" w:vendorID="64" w:dllVersion="131078" w:nlCheck="1" w:checkStyle="0"/>
  <w:activeWritingStyle w:appName="MSWord" w:lang="en-US" w:vendorID="64" w:dllVersion="131078" w:nlCheck="1" w:checkStyle="0"/>
  <w:proofState w:spelling="clean" w:grammar="clean"/>
  <w:attachedTemplate r:id="rId1"/>
  <w:defaultTabStop w:val="720"/>
  <w:hyphenationZone w:val="420"/>
  <w:drawingGridHorizontalSpacing w:val="10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1B98"/>
    <w:rsid w:val="0000257A"/>
    <w:rsid w:val="000777C5"/>
    <w:rsid w:val="000C3C9F"/>
    <w:rsid w:val="001043A1"/>
    <w:rsid w:val="00115BA4"/>
    <w:rsid w:val="001A5C47"/>
    <w:rsid w:val="001B32FA"/>
    <w:rsid w:val="002164FA"/>
    <w:rsid w:val="002A38E4"/>
    <w:rsid w:val="003166F2"/>
    <w:rsid w:val="00332153"/>
    <w:rsid w:val="00396D7C"/>
    <w:rsid w:val="004005D3"/>
    <w:rsid w:val="004C1B98"/>
    <w:rsid w:val="005C24AD"/>
    <w:rsid w:val="005F5ADB"/>
    <w:rsid w:val="006010DA"/>
    <w:rsid w:val="006334F1"/>
    <w:rsid w:val="00665165"/>
    <w:rsid w:val="00710F84"/>
    <w:rsid w:val="00780F73"/>
    <w:rsid w:val="007D436A"/>
    <w:rsid w:val="00807BBB"/>
    <w:rsid w:val="00827B9F"/>
    <w:rsid w:val="00831513"/>
    <w:rsid w:val="008E5FCD"/>
    <w:rsid w:val="00907BA6"/>
    <w:rsid w:val="00913D68"/>
    <w:rsid w:val="009355CD"/>
    <w:rsid w:val="009A06E1"/>
    <w:rsid w:val="009B14A9"/>
    <w:rsid w:val="009C0DF6"/>
    <w:rsid w:val="009D3742"/>
    <w:rsid w:val="009E2DD1"/>
    <w:rsid w:val="00AA3AFD"/>
    <w:rsid w:val="00AF13F5"/>
    <w:rsid w:val="00B16A99"/>
    <w:rsid w:val="00BB4CB4"/>
    <w:rsid w:val="00C24B1F"/>
    <w:rsid w:val="00C443F9"/>
    <w:rsid w:val="00C5752A"/>
    <w:rsid w:val="00C64409"/>
    <w:rsid w:val="00D53855"/>
    <w:rsid w:val="00D6094D"/>
    <w:rsid w:val="00DC6551"/>
    <w:rsid w:val="00E41ABC"/>
    <w:rsid w:val="00F17643"/>
    <w:rsid w:val="00F54AAA"/>
    <w:rsid w:val="00F67CEF"/>
    <w:rsid w:val="00F909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27BBC33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color w:val="404040" w:themeColor="text1" w:themeTint="BF"/>
        <w:lang w:val="de-DE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iPriority="2" w:unhideWhenUsed="1" w:qFormat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9C0DF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ate">
    <w:name w:val="Date"/>
    <w:basedOn w:val="Normal"/>
    <w:next w:val="Normal"/>
    <w:link w:val="DateChar"/>
    <w:uiPriority w:val="99"/>
    <w:qFormat/>
    <w:pPr>
      <w:spacing w:after="40"/>
    </w:pPr>
    <w:rPr>
      <w:rFonts w:asciiTheme="majorHAnsi" w:hAnsiTheme="majorHAnsi" w:cstheme="majorBidi"/>
      <w:color w:val="000000" w:themeColor="text1"/>
      <w:sz w:val="36"/>
      <w:szCs w:val="36"/>
    </w:rPr>
  </w:style>
  <w:style w:type="character" w:customStyle="1" w:styleId="DateChar">
    <w:name w:val="Date Char"/>
    <w:basedOn w:val="DefaultParagraphFont"/>
    <w:link w:val="Date"/>
    <w:uiPriority w:val="99"/>
    <w:rPr>
      <w:rFonts w:asciiTheme="majorHAnsi" w:hAnsiTheme="majorHAnsi" w:cstheme="majorBidi"/>
      <w:color w:val="000000" w:themeColor="text1"/>
      <w:sz w:val="36"/>
      <w:szCs w:val="36"/>
      <w:lang w:val="de-DE"/>
    </w:rPr>
  </w:style>
  <w:style w:type="paragraph" w:styleId="Footer">
    <w:name w:val="footer"/>
    <w:basedOn w:val="Normal"/>
    <w:link w:val="FooterChar"/>
    <w:uiPriority w:val="99"/>
    <w:unhideWhenUsed/>
    <w:qFormat/>
    <w:pPr>
      <w:ind w:left="29" w:right="29"/>
    </w:pPr>
    <w:rPr>
      <w:color w:val="EF4623" w:themeColor="accent1"/>
    </w:rPr>
  </w:style>
  <w:style w:type="character" w:customStyle="1" w:styleId="FooterChar">
    <w:name w:val="Footer Char"/>
    <w:basedOn w:val="DefaultParagraphFont"/>
    <w:link w:val="Footer"/>
    <w:uiPriority w:val="99"/>
    <w:rPr>
      <w:color w:val="EF4623" w:themeColor="accent1"/>
      <w:lang w:val="de-DE"/>
    </w:rPr>
  </w:style>
  <w:style w:type="paragraph" w:customStyle="1" w:styleId="Formularberschrift">
    <w:name w:val="Formularüberschrift"/>
    <w:basedOn w:val="Normal"/>
    <w:qFormat/>
    <w:pPr>
      <w:spacing w:before="320"/>
    </w:pPr>
    <w:rPr>
      <w:b/>
      <w:szCs w:val="26"/>
    </w:rPr>
  </w:style>
  <w:style w:type="paragraph" w:customStyle="1" w:styleId="Grafik">
    <w:name w:val="Grafik"/>
    <w:basedOn w:val="Normal"/>
    <w:uiPriority w:val="99"/>
    <w:pPr>
      <w:spacing w:after="80"/>
      <w:jc w:val="center"/>
    </w:pPr>
  </w:style>
  <w:style w:type="paragraph" w:styleId="Header">
    <w:name w:val="header"/>
    <w:basedOn w:val="Normal"/>
    <w:link w:val="HeaderChar"/>
    <w:uiPriority w:val="99"/>
    <w:qFormat/>
    <w:pPr>
      <w:spacing w:after="380"/>
    </w:pPr>
  </w:style>
  <w:style w:type="character" w:customStyle="1" w:styleId="HeaderChar">
    <w:name w:val="Header Char"/>
    <w:basedOn w:val="DefaultParagraphFont"/>
    <w:link w:val="Header"/>
    <w:uiPriority w:val="99"/>
    <w:rPr>
      <w:color w:val="404040" w:themeColor="text1" w:themeTint="BF"/>
      <w:sz w:val="20"/>
      <w:szCs w:val="20"/>
      <w:lang w:val="de-DE"/>
    </w:rPr>
  </w:style>
  <w:style w:type="table" w:styleId="TableGrid">
    <w:name w:val="Table Grid"/>
    <w:basedOn w:val="TableNormal"/>
    <w:uiPriority w:val="59"/>
    <w:pPr>
      <w:spacing w:before="120" w:after="120"/>
      <w:ind w:left="115" w:right="115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0" w:type="dxa"/>
        <w:bottom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paragraph" w:customStyle="1" w:styleId="Organisation">
    <w:name w:val="Organisation"/>
    <w:basedOn w:val="Normal"/>
    <w:uiPriority w:val="2"/>
    <w:qFormat/>
    <w:pPr>
      <w:spacing w:after="60"/>
      <w:ind w:left="29" w:right="29"/>
    </w:pPr>
    <w:rPr>
      <w:b/>
      <w:color w:val="EF4623" w:themeColor="accent1"/>
      <w:sz w:val="36"/>
    </w:rPr>
  </w:style>
  <w:style w:type="paragraph" w:customStyle="1" w:styleId="Seite">
    <w:name w:val="Seite"/>
    <w:basedOn w:val="Normal"/>
    <w:next w:val="Normal"/>
    <w:uiPriority w:val="99"/>
    <w:unhideWhenUsed/>
    <w:pPr>
      <w:spacing w:after="40"/>
      <w:jc w:val="right"/>
    </w:pPr>
    <w:rPr>
      <w:color w:val="000000" w:themeColor="text1"/>
      <w:sz w:val="36"/>
      <w:szCs w:val="36"/>
    </w:rPr>
  </w:style>
  <w:style w:type="character" w:styleId="PageNumber">
    <w:name w:val="page number"/>
    <w:basedOn w:val="DefaultParagraphFont"/>
    <w:uiPriority w:val="99"/>
    <w:unhideWhenUsed/>
    <w:rPr>
      <w:b w:val="0"/>
      <w:color w:val="000000" w:themeColor="text1"/>
      <w:sz w:val="44"/>
    </w:rPr>
  </w:style>
  <w:style w:type="paragraph" w:styleId="Title">
    <w:name w:val="Title"/>
    <w:basedOn w:val="Normal"/>
    <w:next w:val="Normal"/>
    <w:link w:val="TitleChar"/>
    <w:uiPriority w:val="2"/>
    <w:qFormat/>
    <w:pPr>
      <w:spacing w:after="40"/>
      <w:ind w:left="115" w:right="115"/>
    </w:pPr>
    <w:rPr>
      <w:b/>
      <w:color w:val="EF4623" w:themeColor="accent1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2"/>
    <w:rPr>
      <w:b/>
      <w:color w:val="EF4623" w:themeColor="accent1"/>
      <w:sz w:val="44"/>
      <w:szCs w:val="44"/>
      <w:lang w:val="de-DE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customStyle="1" w:styleId="Formulartext">
    <w:name w:val="Formulartext"/>
    <w:basedOn w:val="Normal"/>
    <w:qFormat/>
    <w:pPr>
      <w:spacing w:line="264" w:lineRule="auto"/>
    </w:pPr>
    <w:rPr>
      <w:color w:val="EF4623" w:themeColor="accent1"/>
      <w:sz w:val="18"/>
    </w:rPr>
  </w:style>
  <w:style w:type="paragraph" w:customStyle="1" w:styleId="Bedingungen">
    <w:name w:val="Bedingungen"/>
    <w:basedOn w:val="Normal"/>
    <w:uiPriority w:val="2"/>
    <w:qFormat/>
    <w:pPr>
      <w:spacing w:before="220"/>
      <w:jc w:val="right"/>
    </w:pPr>
    <w:rPr>
      <w:color w:val="EF4623" w:themeColor="accent1"/>
      <w:sz w:val="22"/>
      <w:szCs w:val="22"/>
    </w:rPr>
  </w:style>
  <w:style w:type="paragraph" w:styleId="Closing">
    <w:name w:val="Closing"/>
    <w:basedOn w:val="Normal"/>
    <w:link w:val="ClosingChar"/>
    <w:uiPriority w:val="2"/>
    <w:unhideWhenUsed/>
    <w:qFormat/>
    <w:pPr>
      <w:jc w:val="right"/>
    </w:pPr>
    <w:rPr>
      <w:b/>
      <w:sz w:val="22"/>
      <w:szCs w:val="22"/>
    </w:rPr>
  </w:style>
  <w:style w:type="character" w:customStyle="1" w:styleId="ClosingChar">
    <w:name w:val="Closing Char"/>
    <w:basedOn w:val="DefaultParagraphFont"/>
    <w:link w:val="Closing"/>
    <w:uiPriority w:val="2"/>
    <w:rPr>
      <w:b/>
      <w:sz w:val="22"/>
      <w:szCs w:val="22"/>
      <w:lang w:val="de-DE"/>
    </w:rPr>
  </w:style>
  <w:style w:type="paragraph" w:styleId="NoSpacing">
    <w:name w:val="No Spacing"/>
    <w:uiPriority w:val="1"/>
    <w:unhideWhenUsed/>
    <w:qFormat/>
  </w:style>
  <w:style w:type="paragraph" w:styleId="ListParagraph">
    <w:name w:val="List Paragraph"/>
    <w:basedOn w:val="Normal"/>
    <w:uiPriority w:val="34"/>
    <w:semiHidden/>
    <w:qFormat/>
    <w:rsid w:val="002A38E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831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endnotes" Target="endnotes.xml"/><Relationship Id="rId12" Type="http://schemas.openxmlformats.org/officeDocument/2006/relationships/footer" Target="footer1.xml"/><Relationship Id="rId13" Type="http://schemas.openxmlformats.org/officeDocument/2006/relationships/footer" Target="footer2.xml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customXml" Target="../customXml/item3.xml"/><Relationship Id="rId4" Type="http://schemas.openxmlformats.org/officeDocument/2006/relationships/customXml" Target="../customXml/item4.xml"/><Relationship Id="rId5" Type="http://schemas.openxmlformats.org/officeDocument/2006/relationships/customXml" Target="../customXml/item5.xml"/><Relationship Id="rId6" Type="http://schemas.openxmlformats.org/officeDocument/2006/relationships/numbering" Target="numbering.xml"/><Relationship Id="rId7" Type="http://schemas.openxmlformats.org/officeDocument/2006/relationships/styles" Target="styles.xml"/><Relationship Id="rId8" Type="http://schemas.openxmlformats.org/officeDocument/2006/relationships/settings" Target="settings.xml"/><Relationship Id="rId9" Type="http://schemas.openxmlformats.org/officeDocument/2006/relationships/webSettings" Target="webSettings.xml"/><Relationship Id="rId10" Type="http://schemas.openxmlformats.org/officeDocument/2006/relationships/footnotes" Target="footnot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jdm/Library/Containers/com.microsoft.Word/Data/Library/Caches/1031/TM02790955/Firmenrechnung%20(Design%20Rot%20und%20Schwarz).dotx" TargetMode="External"/></Relationships>
</file>

<file path=word/theme/theme1.xml><?xml version="1.0" encoding="utf-8"?>
<a:theme xmlns:a="http://schemas.openxmlformats.org/drawingml/2006/main" name="Office Theme">
  <a:themeElements>
    <a:clrScheme name="Business Set_Red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EF4623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ocPublishedLinkedAssetsLookup xmlns="f105ad54-119a-4495-aa55-0e28b6b4ad2f" xsi:nil="true"/>
    <ApprovalStatus xmlns="f105ad54-119a-4495-aa55-0e28b6b4ad2f">InProgress</ApprovalStatus>
    <MarketSpecific xmlns="f105ad54-119a-4495-aa55-0e28b6b4ad2f">false</MarketSpecific>
    <LocComments xmlns="f105ad54-119a-4495-aa55-0e28b6b4ad2f" xsi:nil="true"/>
    <LocLastLocAttemptVersionTypeLookup xmlns="f105ad54-119a-4495-aa55-0e28b6b4ad2f" xsi:nil="true"/>
    <DirectSourceMarket xmlns="f105ad54-119a-4495-aa55-0e28b6b4ad2f">english</DirectSourceMarket>
    <ThumbnailAssetId xmlns="f105ad54-119a-4495-aa55-0e28b6b4ad2f" xsi:nil="true"/>
    <PrimaryImageGen xmlns="f105ad54-119a-4495-aa55-0e28b6b4ad2f">true</PrimaryImageGen>
    <LocNewPublishedVersionLookup xmlns="f105ad54-119a-4495-aa55-0e28b6b4ad2f" xsi:nil="true"/>
    <LegacyData xmlns="f105ad54-119a-4495-aa55-0e28b6b4ad2f" xsi:nil="true"/>
    <LocRecommendedHandoff xmlns="f105ad54-119a-4495-aa55-0e28b6b4ad2f" xsi:nil="true"/>
    <BusinessGroup xmlns="f105ad54-119a-4495-aa55-0e28b6b4ad2f" xsi:nil="true"/>
    <BlockPublish xmlns="f105ad54-119a-4495-aa55-0e28b6b4ad2f">false</BlockPublish>
    <TPFriendlyName xmlns="f105ad54-119a-4495-aa55-0e28b6b4ad2f" xsi:nil="true"/>
    <LocOverallPublishStatusLookup xmlns="f105ad54-119a-4495-aa55-0e28b6b4ad2f" xsi:nil="true"/>
    <NumericId xmlns="f105ad54-119a-4495-aa55-0e28b6b4ad2f" xsi:nil="true"/>
    <APEditor xmlns="f105ad54-119a-4495-aa55-0e28b6b4ad2f">
      <UserInfo>
        <DisplayName/>
        <AccountId xsi:nil="true"/>
        <AccountType/>
      </UserInfo>
    </APEditor>
    <SourceTitle xmlns="f105ad54-119a-4495-aa55-0e28b6b4ad2f" xsi:nil="true"/>
    <OpenTemplate xmlns="f105ad54-119a-4495-aa55-0e28b6b4ad2f">true</OpenTemplate>
    <LocOverallLocStatusLookup xmlns="f105ad54-119a-4495-aa55-0e28b6b4ad2f" xsi:nil="true"/>
    <UALocComments xmlns="f105ad54-119a-4495-aa55-0e28b6b4ad2f" xsi:nil="true"/>
    <ParentAssetId xmlns="f105ad54-119a-4495-aa55-0e28b6b4ad2f" xsi:nil="true"/>
    <IntlLangReviewDate xmlns="f105ad54-119a-4495-aa55-0e28b6b4ad2f" xsi:nil="true"/>
    <FeatureTagsTaxHTField0 xmlns="f105ad54-119a-4495-aa55-0e28b6b4ad2f">
      <Terms xmlns="http://schemas.microsoft.com/office/infopath/2007/PartnerControls"/>
    </FeatureTagsTaxHTField0>
    <PublishStatusLookup xmlns="f105ad54-119a-4495-aa55-0e28b6b4ad2f">
      <Value>530209</Value>
    </PublishStatusLookup>
    <Providers xmlns="f105ad54-119a-4495-aa55-0e28b6b4ad2f" xsi:nil="true"/>
    <MachineTranslated xmlns="f105ad54-119a-4495-aa55-0e28b6b4ad2f">false</MachineTranslated>
    <OriginalSourceMarket xmlns="f105ad54-119a-4495-aa55-0e28b6b4ad2f">english</OriginalSourceMarket>
    <APDescription xmlns="f105ad54-119a-4495-aa55-0e28b6b4ad2f">Use this standard invoice to bill for sales or services. Works with themes and can be personalized by adding your company logo.</APDescription>
    <ClipArtFilename xmlns="f105ad54-119a-4495-aa55-0e28b6b4ad2f" xsi:nil="true"/>
    <ContentItem xmlns="f105ad54-119a-4495-aa55-0e28b6b4ad2f" xsi:nil="true"/>
    <TPInstallLocation xmlns="f105ad54-119a-4495-aa55-0e28b6b4ad2f" xsi:nil="true"/>
    <PublishTargets xmlns="f105ad54-119a-4495-aa55-0e28b6b4ad2f">OfficeOnlineVNext</PublishTargets>
    <TimesCloned xmlns="f105ad54-119a-4495-aa55-0e28b6b4ad2f" xsi:nil="true"/>
    <AssetStart xmlns="f105ad54-119a-4495-aa55-0e28b6b4ad2f">2011-12-02T20:18:00+00:00</AssetStart>
    <Provider xmlns="f105ad54-119a-4495-aa55-0e28b6b4ad2f" xsi:nil="true"/>
    <AcquiredFrom xmlns="f105ad54-119a-4495-aa55-0e28b6b4ad2f">Internal MS</AcquiredFrom>
    <FriendlyTitle xmlns="f105ad54-119a-4495-aa55-0e28b6b4ad2f" xsi:nil="true"/>
    <LastHandOff xmlns="f105ad54-119a-4495-aa55-0e28b6b4ad2f" xsi:nil="true"/>
    <TPClientViewer xmlns="f105ad54-119a-4495-aa55-0e28b6b4ad2f" xsi:nil="true"/>
    <ShowIn xmlns="f105ad54-119a-4495-aa55-0e28b6b4ad2f">Show everywhere</ShowIn>
    <UANotes xmlns="f105ad54-119a-4495-aa55-0e28b6b4ad2f" xsi:nil="true"/>
    <TemplateStatus xmlns="f105ad54-119a-4495-aa55-0e28b6b4ad2f">Complete</TemplateStatus>
    <InternalTagsTaxHTField0 xmlns="f105ad54-119a-4495-aa55-0e28b6b4ad2f">
      <Terms xmlns="http://schemas.microsoft.com/office/infopath/2007/PartnerControls"/>
    </InternalTagsTaxHTField0>
    <CSXHash xmlns="f105ad54-119a-4495-aa55-0e28b6b4ad2f" xsi:nil="true"/>
    <Downloads xmlns="f105ad54-119a-4495-aa55-0e28b6b4ad2f">0</Downloads>
    <VoteCount xmlns="f105ad54-119a-4495-aa55-0e28b6b4ad2f" xsi:nil="true"/>
    <OOCacheId xmlns="f105ad54-119a-4495-aa55-0e28b6b4ad2f" xsi:nil="true"/>
    <IsDeleted xmlns="f105ad54-119a-4495-aa55-0e28b6b4ad2f">false</IsDeleted>
    <AssetExpire xmlns="f105ad54-119a-4495-aa55-0e28b6b4ad2f">2029-05-12T07:00:00+00:00</AssetExpire>
    <DSATActionTaken xmlns="f105ad54-119a-4495-aa55-0e28b6b4ad2f" xsi:nil="true"/>
    <LocPublishedDependentAssetsLookup xmlns="f105ad54-119a-4495-aa55-0e28b6b4ad2f" xsi:nil="true"/>
    <CSXSubmissionMarket xmlns="f105ad54-119a-4495-aa55-0e28b6b4ad2f" xsi:nil="true"/>
    <TPExecutable xmlns="f105ad54-119a-4495-aa55-0e28b6b4ad2f" xsi:nil="true"/>
    <EditorialTags xmlns="f105ad54-119a-4495-aa55-0e28b6b4ad2f" xsi:nil="true"/>
    <SubmitterId xmlns="f105ad54-119a-4495-aa55-0e28b6b4ad2f" xsi:nil="true"/>
    <ApprovalLog xmlns="f105ad54-119a-4495-aa55-0e28b6b4ad2f" xsi:nil="true"/>
    <AssetType xmlns="f105ad54-119a-4495-aa55-0e28b6b4ad2f">TP</AssetType>
    <BugNumber xmlns="f105ad54-119a-4495-aa55-0e28b6b4ad2f" xsi:nil="true"/>
    <CSXSubmissionDate xmlns="f105ad54-119a-4495-aa55-0e28b6b4ad2f" xsi:nil="true"/>
    <CSXUpdate xmlns="f105ad54-119a-4495-aa55-0e28b6b4ad2f">false</CSXUpdate>
    <Milestone xmlns="f105ad54-119a-4495-aa55-0e28b6b4ad2f" xsi:nil="true"/>
    <RecommendationsModifier xmlns="f105ad54-119a-4495-aa55-0e28b6b4ad2f" xsi:nil="true"/>
    <OriginAsset xmlns="f105ad54-119a-4495-aa55-0e28b6b4ad2f" xsi:nil="true"/>
    <TPComponent xmlns="f105ad54-119a-4495-aa55-0e28b6b4ad2f" xsi:nil="true"/>
    <AssetId xmlns="f105ad54-119a-4495-aa55-0e28b6b4ad2f">TP102790954</AssetId>
    <IntlLocPriority xmlns="f105ad54-119a-4495-aa55-0e28b6b4ad2f" xsi:nil="true"/>
    <PolicheckWords xmlns="f105ad54-119a-4495-aa55-0e28b6b4ad2f" xsi:nil="true"/>
    <TPLaunchHelpLink xmlns="f105ad54-119a-4495-aa55-0e28b6b4ad2f" xsi:nil="true"/>
    <TPApplication xmlns="f105ad54-119a-4495-aa55-0e28b6b4ad2f" xsi:nil="true"/>
    <CrawlForDependencies xmlns="f105ad54-119a-4495-aa55-0e28b6b4ad2f">false</CrawlForDependencies>
    <HandoffToMSDN xmlns="f105ad54-119a-4495-aa55-0e28b6b4ad2f" xsi:nil="true"/>
    <PlannedPubDate xmlns="f105ad54-119a-4495-aa55-0e28b6b4ad2f" xsi:nil="true"/>
    <IntlLangReviewer xmlns="f105ad54-119a-4495-aa55-0e28b6b4ad2f" xsi:nil="true"/>
    <TrustLevel xmlns="f105ad54-119a-4495-aa55-0e28b6b4ad2f">1 Microsoft Managed Content</TrustLevel>
    <LocLastLocAttemptVersionLookup xmlns="f105ad54-119a-4495-aa55-0e28b6b4ad2f">694813</LocLastLocAttemptVersionLookup>
    <LocProcessedForHandoffsLookup xmlns="f105ad54-119a-4495-aa55-0e28b6b4ad2f" xsi:nil="true"/>
    <IsSearchable xmlns="f105ad54-119a-4495-aa55-0e28b6b4ad2f">true</IsSearchable>
    <TemplateTemplateType xmlns="f105ad54-119a-4495-aa55-0e28b6b4ad2f">Word Document Template</TemplateTemplateType>
    <CampaignTagsTaxHTField0 xmlns="f105ad54-119a-4495-aa55-0e28b6b4ad2f">
      <Terms xmlns="http://schemas.microsoft.com/office/infopath/2007/PartnerControls"/>
    </CampaignTagsTaxHTField0>
    <TPNamespace xmlns="f105ad54-119a-4495-aa55-0e28b6b4ad2f" xsi:nil="true"/>
    <LocOverallPreviewStatusLookup xmlns="f105ad54-119a-4495-aa55-0e28b6b4ad2f" xsi:nil="true"/>
    <TaxCatchAll xmlns="f105ad54-119a-4495-aa55-0e28b6b4ad2f"/>
    <Markets xmlns="f105ad54-119a-4495-aa55-0e28b6b4ad2f"/>
    <UAProjectedTotalWords xmlns="f105ad54-119a-4495-aa55-0e28b6b4ad2f" xsi:nil="true"/>
    <IntlLangReview xmlns="f105ad54-119a-4495-aa55-0e28b6b4ad2f" xsi:nil="true"/>
    <OutputCachingOn xmlns="f105ad54-119a-4495-aa55-0e28b6b4ad2f">false</OutputCachingOn>
    <AverageRating xmlns="f105ad54-119a-4495-aa55-0e28b6b4ad2f" xsi:nil="true"/>
    <APAuthor xmlns="f105ad54-119a-4495-aa55-0e28b6b4ad2f">
      <UserInfo>
        <DisplayName>REDMOND\ncrowell</DisplayName>
        <AccountId>81</AccountId>
        <AccountType/>
      </UserInfo>
    </APAuthor>
    <LocManualTestRequired xmlns="f105ad54-119a-4495-aa55-0e28b6b4ad2f">false</LocManualTestRequired>
    <TPCommandLine xmlns="f105ad54-119a-4495-aa55-0e28b6b4ad2f" xsi:nil="true"/>
    <TPAppVersion xmlns="f105ad54-119a-4495-aa55-0e28b6b4ad2f" xsi:nil="true"/>
    <EditorialStatus xmlns="f105ad54-119a-4495-aa55-0e28b6b4ad2f">Complete</EditorialStatus>
    <LastModifiedDateTime xmlns="f105ad54-119a-4495-aa55-0e28b6b4ad2f" xsi:nil="true"/>
    <ScenarioTagsTaxHTField0 xmlns="f105ad54-119a-4495-aa55-0e28b6b4ad2f">
      <Terms xmlns="http://schemas.microsoft.com/office/infopath/2007/PartnerControls"/>
    </ScenarioTagsTaxHTField0>
    <LocProcessedForMarketsLookup xmlns="f105ad54-119a-4495-aa55-0e28b6b4ad2f" xsi:nil="true"/>
    <TPLaunchHelpLinkType xmlns="f105ad54-119a-4495-aa55-0e28b6b4ad2f">Template</TPLaunchHelpLinkType>
    <LocalizationTagsTaxHTField0 xmlns="f105ad54-119a-4495-aa55-0e28b6b4ad2f">
      <Terms xmlns="http://schemas.microsoft.com/office/infopath/2007/PartnerControls"/>
    </LocalizationTagsTaxHTField0>
    <UACurrentWords xmlns="f105ad54-119a-4495-aa55-0e28b6b4ad2f" xsi:nil="true"/>
    <ArtSampleDocs xmlns="f105ad54-119a-4495-aa55-0e28b6b4ad2f" xsi:nil="true"/>
    <UALocRecommendation xmlns="f105ad54-119a-4495-aa55-0e28b6b4ad2f">Localize</UALocRecommendation>
    <Manager xmlns="f105ad54-119a-4495-aa55-0e28b6b4ad2f" xsi:nil="true"/>
    <LocOverallHandbackStatusLookup xmlns="f105ad54-119a-4495-aa55-0e28b6b4ad2f" xsi:nil="true"/>
    <OriginalRelease xmlns="f105ad54-119a-4495-aa55-0e28b6b4ad2f">15</OriginalRelease>
    <LocMarketGroupTiers2 xmlns="f105ad54-119a-4495-aa55-0e28b6b4ad2f" xsi:nil="true"/>
    <Component xmlns="c7af2036-029c-470e-8042-297c68a41472" xsi:nil="true"/>
    <Description0 xmlns="c7af2036-029c-470e-8042-297c68a41472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37696D9D1D95EC45A9440548E782419D04008C4669C20C93454ABB50E332FADBDDBE" ma:contentTypeVersion="55" ma:contentTypeDescription="Create a new document." ma:contentTypeScope="" ma:versionID="0862fa1d3c98dca9116b8c2bbf050b2c">
  <xsd:schema xmlns:xsd="http://www.w3.org/2001/XMLSchema" xmlns:xs="http://www.w3.org/2001/XMLSchema" xmlns:p="http://schemas.microsoft.com/office/2006/metadata/properties" xmlns:ns2="f105ad54-119a-4495-aa55-0e28b6b4ad2f" xmlns:ns3="c7af2036-029c-470e-8042-297c68a41472" targetNamespace="http://schemas.microsoft.com/office/2006/metadata/properties" ma:root="true" ma:fieldsID="efcf89ea05a71204977c7c6a0a118372" ns2:_="" ns3:_="">
    <xsd:import namespace="f105ad54-119a-4495-aa55-0e28b6b4ad2f"/>
    <xsd:import namespace="c7af2036-029c-470e-8042-297c68a41472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  <xsd:element ref="ns3:Description0" minOccurs="0"/>
                <xsd:element ref="ns3:Compone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105ad54-119a-4495-aa55-0e28b6b4ad2f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0:00:00Z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fcc66ca1-c804-4edc-95c8-efd5040409e2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77ED1C39-458B-43CB-92CF-2BB5034D6716}" ma:internalName="CSXSubmissionMarket" ma:readOnly="false" ma:showField="MarketName" ma:web="f105ad54-119a-4495-aa55-0e28b6b4ad2f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6cd481e8-ffbe-48c6-a0d2-a06a66f62d0e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48E76E2C-5BED-4E0E-9D91-D053B66F5ED2}" ma:internalName="InProjectListLookup" ma:readOnly="true" ma:showField="InProjectList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49953ee0-cdd8-4a42-ac76-36ba2a8fee2f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48E76E2C-5BED-4E0E-9D91-D053B66F5ED2}" ma:internalName="LastCompleteVersionLookup" ma:readOnly="true" ma:showField="LastCompleteVersion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48E76E2C-5BED-4E0E-9D91-D053B66F5ED2}" ma:internalName="LastPreviewErrorLookup" ma:readOnly="true" ma:showField="LastPreviewError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48E76E2C-5BED-4E0E-9D91-D053B66F5ED2}" ma:internalName="LastPreviewResultLookup" ma:readOnly="true" ma:showField="LastPreviewResult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48E76E2C-5BED-4E0E-9D91-D053B66F5ED2}" ma:internalName="LastPreviewAttemptDateLookup" ma:readOnly="true" ma:showField="LastPreviewAttemptDate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48E76E2C-5BED-4E0E-9D91-D053B66F5ED2}" ma:internalName="LastPreviewedByLookup" ma:readOnly="true" ma:showField="LastPreviewedBy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48E76E2C-5BED-4E0E-9D91-D053B66F5ED2}" ma:internalName="LastPreviewTimeLookup" ma:readOnly="true" ma:showField="LastPreviewTime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48E76E2C-5BED-4E0E-9D91-D053B66F5ED2}" ma:internalName="LastPreviewVersionLookup" ma:readOnly="true" ma:showField="LastPreviewVersion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48E76E2C-5BED-4E0E-9D91-D053B66F5ED2}" ma:internalName="LastPublishErrorLookup" ma:readOnly="true" ma:showField="LastPublishError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48E76E2C-5BED-4E0E-9D91-D053B66F5ED2}" ma:internalName="LastPublishResultLookup" ma:readOnly="true" ma:showField="LastPublishResult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48E76E2C-5BED-4E0E-9D91-D053B66F5ED2}" ma:internalName="LastPublishAttemptDateLookup" ma:readOnly="true" ma:showField="LastPublishAttemptDate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48E76E2C-5BED-4E0E-9D91-D053B66F5ED2}" ma:internalName="LastPublishedByLookup" ma:readOnly="true" ma:showField="LastPublishedBy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48E76E2C-5BED-4E0E-9D91-D053B66F5ED2}" ma:internalName="LastPublishTimeLookup" ma:readOnly="true" ma:showField="LastPublishTime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48E76E2C-5BED-4E0E-9D91-D053B66F5ED2}" ma:internalName="LastPublishVersionLookup" ma:readOnly="true" ma:showField="LastPublishVersion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F611A6F9-FC3A-482F-805C-5B55AA6502C0}" ma:internalName="LocLastLocAttemptVersionLookup" ma:readOnly="false" ma:showField="LastLocAttemptVersion" ma:web="f105ad54-119a-4495-aa55-0e28b6b4ad2f">
      <xsd:simpleType>
        <xsd:restriction base="dms:Lookup"/>
      </xsd:simpleType>
    </xsd:element>
    <xsd:element name="LocLastLocAttemptVersionTypeLookup" ma:index="72" nillable="true" ma:displayName="Loc Last Loc Attempt Version Type" ma:default="" ma:list="{F611A6F9-FC3A-482F-805C-5B55AA6502C0}" ma:internalName="LocLastLocAttemptVersionTypeLookup" ma:readOnly="true" ma:showField="LastLocAttemptVersionType" ma:web="f105ad54-119a-4495-aa55-0e28b6b4ad2f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F611A6F9-FC3A-482F-805C-5B55AA6502C0}" ma:internalName="LocNewPublishedVersionLookup" ma:readOnly="true" ma:showField="NewPublishedVersion" ma:web="f105ad54-119a-4495-aa55-0e28b6b4ad2f">
      <xsd:simpleType>
        <xsd:restriction base="dms:Lookup"/>
      </xsd:simpleType>
    </xsd:element>
    <xsd:element name="LocOverallHandbackStatusLookup" ma:index="76" nillable="true" ma:displayName="Loc Overall Handback Status" ma:default="" ma:list="{F611A6F9-FC3A-482F-805C-5B55AA6502C0}" ma:internalName="LocOverallHandbackStatusLookup" ma:readOnly="true" ma:showField="OverallHandbackStatus" ma:web="f105ad54-119a-4495-aa55-0e28b6b4ad2f">
      <xsd:simpleType>
        <xsd:restriction base="dms:Lookup"/>
      </xsd:simpleType>
    </xsd:element>
    <xsd:element name="LocOverallLocStatusLookup" ma:index="77" nillable="true" ma:displayName="Loc Overall Localize Status" ma:default="" ma:list="{F611A6F9-FC3A-482F-805C-5B55AA6502C0}" ma:internalName="LocOverallLocStatusLookup" ma:readOnly="true" ma:showField="OverallLocStatus" ma:web="f105ad54-119a-4495-aa55-0e28b6b4ad2f">
      <xsd:simpleType>
        <xsd:restriction base="dms:Lookup"/>
      </xsd:simpleType>
    </xsd:element>
    <xsd:element name="LocOverallPreviewStatusLookup" ma:index="78" nillable="true" ma:displayName="Loc Overall Preview Status" ma:default="" ma:list="{F611A6F9-FC3A-482F-805C-5B55AA6502C0}" ma:internalName="LocOverallPreviewStatusLookup" ma:readOnly="true" ma:showField="OverallPreviewStatus" ma:web="f105ad54-119a-4495-aa55-0e28b6b4ad2f">
      <xsd:simpleType>
        <xsd:restriction base="dms:Lookup"/>
      </xsd:simpleType>
    </xsd:element>
    <xsd:element name="LocOverallPublishStatusLookup" ma:index="79" nillable="true" ma:displayName="Loc Overall Publish Status" ma:default="" ma:list="{F611A6F9-FC3A-482F-805C-5B55AA6502C0}" ma:internalName="LocOverallPublishStatusLookup" ma:readOnly="true" ma:showField="OverallPublishStatus" ma:web="f105ad54-119a-4495-aa55-0e28b6b4ad2f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F611A6F9-FC3A-482F-805C-5B55AA6502C0}" ma:internalName="LocProcessedForHandoffsLookup" ma:readOnly="true" ma:showField="ProcessedForHandoffs" ma:web="f105ad54-119a-4495-aa55-0e28b6b4ad2f">
      <xsd:simpleType>
        <xsd:restriction base="dms:Lookup"/>
      </xsd:simpleType>
    </xsd:element>
    <xsd:element name="LocProcessedForMarketsLookup" ma:index="82" nillable="true" ma:displayName="Loc Processed For Markets" ma:default="" ma:list="{F611A6F9-FC3A-482F-805C-5B55AA6502C0}" ma:internalName="LocProcessedForMarketsLookup" ma:readOnly="true" ma:showField="ProcessedForMarkets" ma:web="f105ad54-119a-4495-aa55-0e28b6b4ad2f">
      <xsd:simpleType>
        <xsd:restriction base="dms:Lookup"/>
      </xsd:simpleType>
    </xsd:element>
    <xsd:element name="LocPublishedDependentAssetsLookup" ma:index="83" nillable="true" ma:displayName="Loc Published Dependent Assets" ma:default="" ma:list="{F611A6F9-FC3A-482F-805C-5B55AA6502C0}" ma:internalName="LocPublishedDependentAssetsLookup" ma:readOnly="true" ma:showField="PublishedDependentAssets" ma:web="f105ad54-119a-4495-aa55-0e28b6b4ad2f">
      <xsd:simpleType>
        <xsd:restriction base="dms:Lookup"/>
      </xsd:simpleType>
    </xsd:element>
    <xsd:element name="LocPublishedLinkedAssetsLookup" ma:index="84" nillable="true" ma:displayName="Loc Published Linked Assets" ma:default="" ma:list="{F611A6F9-FC3A-482F-805C-5B55AA6502C0}" ma:internalName="LocPublishedLinkedAssetsLookup" ma:readOnly="true" ma:showField="PublishedLinkedAssets" ma:web="f105ad54-119a-4495-aa55-0e28b6b4ad2f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e3ccb7f3-e095-4e60-89e4-99358a9e407b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77ED1C39-458B-43CB-92CF-2BB5034D6716}" ma:internalName="Markets" ma:readOnly="false" ma:showField="MarketName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48E76E2C-5BED-4E0E-9D91-D053B66F5ED2}" ma:internalName="NumOfRatingsLookup" ma:readOnly="true" ma:showField="NumOfRatings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48E76E2C-5BED-4E0E-9D91-D053B66F5ED2}" ma:internalName="PublishStatusLookup" ma:readOnly="false" ma:showField="PublishStatus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faf1e1af-89ff-457d-b189-64e47bbed779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14d3419f-9772-4c8d-a0a0-05446c45e95f}" ma:internalName="TaxCatchAll" ma:showField="CatchAllData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14d3419f-9772-4c8d-a0a0-05446c45e95f}" ma:internalName="TaxCatchAllLabel" ma:readOnly="true" ma:showField="CatchAllDataLabel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7af2036-029c-470e-8042-297c68a41472" elementFormDefault="qualified">
    <xsd:import namespace="http://schemas.microsoft.com/office/2006/documentManagement/types"/>
    <xsd:import namespace="http://schemas.microsoft.com/office/infopath/2007/PartnerControls"/>
    <xsd:element name="Description0" ma:index="134" nillable="true" ma:displayName="Description" ma:internalName="Description0">
      <xsd:simpleType>
        <xsd:restriction base="dms:Note"/>
      </xsd:simpleType>
    </xsd:element>
    <xsd:element name="Component" ma:index="135" nillable="true" ma:displayName="Component" ma:internalName="Component">
      <xsd:simpleType>
        <xsd:restriction base="dms:Text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60956AD-9A17-4B0C-9A46-9B0DB1E9ED19}">
  <ds:schemaRefs>
    <ds:schemaRef ds:uri="http://schemas.microsoft.com/office/2006/metadata/properties"/>
    <ds:schemaRef ds:uri="http://schemas.microsoft.com/office/infopath/2007/PartnerControls"/>
    <ds:schemaRef ds:uri="f105ad54-119a-4495-aa55-0e28b6b4ad2f"/>
    <ds:schemaRef ds:uri="c7af2036-029c-470e-8042-297c68a41472"/>
  </ds:schemaRefs>
</ds:datastoreItem>
</file>

<file path=customXml/itemProps3.xml><?xml version="1.0" encoding="utf-8"?>
<ds:datastoreItem xmlns:ds="http://schemas.openxmlformats.org/officeDocument/2006/customXml" ds:itemID="{129B948D-BCB2-4241-BA56-FF5481614782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B85B54B-DA8C-448A-9BDD-BAFD2080D8E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105ad54-119a-4495-aa55-0e28b6b4ad2f"/>
    <ds:schemaRef ds:uri="c7af2036-029c-470e-8042-297c68a4147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2DE89DAC-9AD2-8547-85CE-CD36091775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Firmenrechnung (Design Rot und Schwarz).dotx</Template>
  <TotalTime>46</TotalTime>
  <Pages>2</Pages>
  <Words>68</Words>
  <Characters>391</Characters>
  <Application>Microsoft Macintosh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Jesse martin</dc:creator>
  <dc:description>{number}</dc:description>
  <cp:lastModifiedBy>Jesse martin</cp:lastModifiedBy>
  <cp:revision>29</cp:revision>
  <dcterms:created xsi:type="dcterms:W3CDTF">2016-11-08T21:49:00Z</dcterms:created>
  <dcterms:modified xsi:type="dcterms:W3CDTF">2016-11-12T12:02:00Z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ternalTags">
    <vt:lpwstr/>
  </property>
  <property fmtid="{D5CDD505-2E9C-101B-9397-08002B2CF9AE}" pid="3" name="ContentTypeId">
    <vt:lpwstr>0x01010037696D9D1D95EC45A9440548E782419D04008C4669C20C93454ABB50E332FADBDDBE</vt:lpwstr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CampaignTags">
    <vt:lpwstr/>
  </property>
  <property fmtid="{D5CDD505-2E9C-101B-9397-08002B2CF9AE}" pid="7" name="ScenarioTags">
    <vt:lpwstr/>
  </property>
</Properties>
</file>